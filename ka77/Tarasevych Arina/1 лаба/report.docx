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9BB" w:rsidRDefault="000769BB">
      <w:pPr>
        <w:spacing w:after="80"/>
        <w:jc w:val="center"/>
        <w:rPr>
          <w:b/>
          <w:sz w:val="24"/>
          <w:lang w:val="uk-UA"/>
        </w:rPr>
      </w:pPr>
      <w:r>
        <w:rPr>
          <w:b/>
          <w:sz w:val="24"/>
          <w:lang w:val="uk-UA"/>
        </w:rPr>
        <w:t>МІНІСТЕРСТВО ОСВІТИ І НАУКИ УКРАЇНИ</w:t>
      </w:r>
    </w:p>
    <w:p w:rsidR="000769BB" w:rsidRDefault="000769BB">
      <w:pPr>
        <w:spacing w:after="80"/>
        <w:jc w:val="center"/>
        <w:rPr>
          <w:b/>
          <w:sz w:val="24"/>
          <w:lang w:val="uk-UA"/>
        </w:rPr>
      </w:pPr>
      <w:r>
        <w:rPr>
          <w:b/>
          <w:sz w:val="24"/>
          <w:lang w:val="uk-UA"/>
        </w:rPr>
        <w:t>НАВЧАЛЬНО-НАУКОВИЙ КОМПЛЕКС</w:t>
      </w:r>
    </w:p>
    <w:p w:rsidR="000769BB" w:rsidRDefault="000769BB">
      <w:pPr>
        <w:spacing w:after="80"/>
        <w:jc w:val="center"/>
        <w:rPr>
          <w:b/>
          <w:sz w:val="24"/>
          <w:lang w:val="uk-UA"/>
        </w:rPr>
      </w:pPr>
      <w:r>
        <w:rPr>
          <w:b/>
          <w:sz w:val="24"/>
          <w:lang w:val="uk-UA"/>
        </w:rPr>
        <w:t>«ІНСТИТУТ ПРИКЛАДНОГО СИСТЕМНОГО АНАЛІЗУ»</w:t>
      </w:r>
    </w:p>
    <w:p w:rsidR="000769BB" w:rsidRDefault="000769BB">
      <w:pPr>
        <w:spacing w:after="80"/>
        <w:jc w:val="center"/>
        <w:rPr>
          <w:b/>
          <w:sz w:val="24"/>
          <w:lang w:val="uk-UA"/>
        </w:rPr>
      </w:pPr>
      <w:r>
        <w:rPr>
          <w:b/>
          <w:sz w:val="24"/>
          <w:lang w:val="uk-UA"/>
        </w:rPr>
        <w:t>НАЦІОНАЛЬНОГО ТЕХНІЧНОГО УНІВЕРСИТЕТУ УКРАЇНИ</w:t>
      </w:r>
    </w:p>
    <w:p w:rsidR="000769BB" w:rsidRDefault="000769BB">
      <w:pPr>
        <w:spacing w:after="80"/>
        <w:jc w:val="center"/>
        <w:rPr>
          <w:b/>
          <w:sz w:val="24"/>
          <w:lang w:val="uk-UA"/>
        </w:rPr>
      </w:pPr>
      <w:r>
        <w:rPr>
          <w:b/>
          <w:sz w:val="24"/>
          <w:lang w:val="uk-UA"/>
        </w:rPr>
        <w:t>«КИЇВСЬКИЙ ПОЛІТЕХНІЧНИЙ ІНСТИТУТ»</w:t>
      </w:r>
    </w:p>
    <w:p w:rsidR="000769BB" w:rsidRDefault="000769BB">
      <w:pPr>
        <w:spacing w:after="80"/>
        <w:jc w:val="center"/>
        <w:rPr>
          <w:b/>
          <w:sz w:val="24"/>
          <w:lang w:val="uk-UA"/>
        </w:rPr>
      </w:pPr>
      <w:r>
        <w:rPr>
          <w:b/>
          <w:sz w:val="24"/>
          <w:lang w:val="uk-UA"/>
        </w:rPr>
        <w:t>КАФЕДРА МАТЕМАТИЧНИХ МЕТОДІВ СИСТЕМНОГО АНАЛІЗУ</w:t>
      </w:r>
    </w:p>
    <w:p w:rsidR="000769BB" w:rsidRDefault="000769BB">
      <w:pPr>
        <w:jc w:val="center"/>
        <w:rPr>
          <w:b/>
          <w:sz w:val="32"/>
          <w:szCs w:val="32"/>
          <w:lang w:val="uk-UA"/>
        </w:rPr>
      </w:pPr>
    </w:p>
    <w:p w:rsidR="000769BB" w:rsidRDefault="000769BB">
      <w:pPr>
        <w:jc w:val="center"/>
        <w:rPr>
          <w:b/>
          <w:sz w:val="32"/>
          <w:szCs w:val="32"/>
          <w:lang w:val="uk-UA"/>
        </w:rPr>
      </w:pPr>
    </w:p>
    <w:p w:rsidR="000769BB" w:rsidRDefault="000769BB">
      <w:pPr>
        <w:jc w:val="center"/>
        <w:rPr>
          <w:b/>
          <w:sz w:val="32"/>
          <w:szCs w:val="32"/>
          <w:lang w:val="uk-UA"/>
        </w:rPr>
      </w:pPr>
    </w:p>
    <w:p w:rsidR="000769BB" w:rsidRDefault="000769BB">
      <w:pPr>
        <w:jc w:val="center"/>
        <w:rPr>
          <w:b/>
          <w:sz w:val="32"/>
          <w:szCs w:val="32"/>
          <w:lang w:val="uk-UA"/>
        </w:rPr>
      </w:pPr>
    </w:p>
    <w:p w:rsidR="000769BB" w:rsidRDefault="000769BB">
      <w:pPr>
        <w:jc w:val="center"/>
        <w:rPr>
          <w:b/>
          <w:sz w:val="32"/>
          <w:szCs w:val="32"/>
          <w:lang w:val="uk-UA"/>
        </w:rPr>
      </w:pPr>
    </w:p>
    <w:p w:rsidR="000769BB" w:rsidRDefault="000769BB">
      <w:pPr>
        <w:jc w:val="center"/>
        <w:rPr>
          <w:b/>
          <w:sz w:val="32"/>
          <w:szCs w:val="32"/>
          <w:lang w:val="uk-UA"/>
        </w:rPr>
      </w:pPr>
    </w:p>
    <w:p w:rsidR="000769BB" w:rsidRDefault="000769BB">
      <w:pPr>
        <w:jc w:val="center"/>
        <w:rPr>
          <w:b/>
          <w:sz w:val="32"/>
          <w:szCs w:val="32"/>
          <w:lang w:val="uk-UA"/>
        </w:rPr>
      </w:pPr>
    </w:p>
    <w:p w:rsidR="000769BB" w:rsidRDefault="000769BB">
      <w:pPr>
        <w:jc w:val="center"/>
        <w:rPr>
          <w:b/>
          <w:sz w:val="32"/>
          <w:szCs w:val="32"/>
          <w:lang w:val="uk-UA"/>
        </w:rPr>
      </w:pPr>
    </w:p>
    <w:p w:rsidR="000769BB" w:rsidRDefault="000769BB">
      <w:pPr>
        <w:jc w:val="center"/>
        <w:rPr>
          <w:b/>
          <w:sz w:val="32"/>
          <w:szCs w:val="32"/>
          <w:lang w:val="uk-UA"/>
        </w:rPr>
      </w:pPr>
      <w:r>
        <w:rPr>
          <w:b/>
          <w:sz w:val="32"/>
          <w:szCs w:val="32"/>
          <w:lang w:val="uk-UA"/>
        </w:rPr>
        <w:t>Практична робота №1</w:t>
      </w:r>
    </w:p>
    <w:p w:rsidR="000769BB" w:rsidRDefault="000769BB">
      <w:pPr>
        <w:jc w:val="center"/>
        <w:rPr>
          <w:b/>
          <w:sz w:val="32"/>
          <w:szCs w:val="32"/>
          <w:lang w:val="uk-UA"/>
        </w:rPr>
      </w:pPr>
      <w:r>
        <w:rPr>
          <w:b/>
          <w:sz w:val="32"/>
          <w:szCs w:val="32"/>
          <w:lang w:val="uk-UA"/>
        </w:rPr>
        <w:t>з курсу «Комп'ютерні мережі»</w:t>
      </w:r>
    </w:p>
    <w:p w:rsidR="000769BB" w:rsidRDefault="000769BB">
      <w:pPr>
        <w:jc w:val="center"/>
        <w:rPr>
          <w:b/>
          <w:sz w:val="32"/>
          <w:szCs w:val="32"/>
          <w:lang w:val="uk-UA"/>
        </w:rPr>
      </w:pPr>
    </w:p>
    <w:p w:rsidR="000769BB" w:rsidRDefault="000769BB">
      <w:pPr>
        <w:jc w:val="center"/>
        <w:rPr>
          <w:b/>
          <w:sz w:val="32"/>
          <w:szCs w:val="32"/>
          <w:lang w:val="uk-UA"/>
        </w:rPr>
      </w:pPr>
    </w:p>
    <w:p w:rsidR="000769BB" w:rsidRDefault="000769BB">
      <w:pPr>
        <w:jc w:val="center"/>
        <w:rPr>
          <w:b/>
          <w:sz w:val="32"/>
          <w:szCs w:val="32"/>
          <w:lang w:val="uk-UA"/>
        </w:rPr>
      </w:pPr>
    </w:p>
    <w:p w:rsidR="000769BB" w:rsidRDefault="000769BB">
      <w:pPr>
        <w:jc w:val="center"/>
        <w:rPr>
          <w:b/>
          <w:sz w:val="32"/>
          <w:szCs w:val="32"/>
          <w:lang w:val="uk-UA"/>
        </w:rPr>
      </w:pPr>
    </w:p>
    <w:p w:rsidR="000769BB" w:rsidRDefault="000769BB">
      <w:pPr>
        <w:jc w:val="center"/>
        <w:rPr>
          <w:b/>
          <w:sz w:val="32"/>
          <w:szCs w:val="32"/>
          <w:lang w:val="uk-UA"/>
        </w:rPr>
      </w:pPr>
    </w:p>
    <w:p w:rsidR="000769BB" w:rsidRDefault="000769BB">
      <w:pPr>
        <w:jc w:val="center"/>
        <w:rPr>
          <w:b/>
          <w:sz w:val="32"/>
          <w:szCs w:val="32"/>
          <w:lang w:val="uk-UA"/>
        </w:rPr>
      </w:pPr>
    </w:p>
    <w:p w:rsidR="000769BB" w:rsidRDefault="000769BB">
      <w:pPr>
        <w:jc w:val="center"/>
        <w:rPr>
          <w:b/>
          <w:sz w:val="32"/>
          <w:szCs w:val="32"/>
          <w:lang w:val="uk-UA"/>
        </w:rPr>
      </w:pPr>
    </w:p>
    <w:p w:rsidR="000769BB" w:rsidRPr="00411925" w:rsidRDefault="000769BB">
      <w:pPr>
        <w:rPr>
          <w:b/>
          <w:lang w:val="ru-RU"/>
        </w:rPr>
      </w:pPr>
    </w:p>
    <w:p w:rsidR="000769BB" w:rsidRDefault="000769BB">
      <w:pPr>
        <w:rPr>
          <w:b/>
          <w:lang w:val="uk-UA"/>
        </w:rPr>
      </w:pPr>
    </w:p>
    <w:p w:rsidR="000769BB" w:rsidRPr="00411925" w:rsidRDefault="000769BB">
      <w:pPr>
        <w:rPr>
          <w:b/>
          <w:lang w:val="ru-RU"/>
        </w:rPr>
      </w:pPr>
    </w:p>
    <w:p w:rsidR="000769BB" w:rsidRDefault="000769BB">
      <w:pPr>
        <w:jc w:val="right"/>
        <w:rPr>
          <w:b/>
          <w:sz w:val="28"/>
          <w:szCs w:val="28"/>
          <w:lang w:val="uk-UA"/>
        </w:rPr>
      </w:pPr>
      <w:r>
        <w:rPr>
          <w:b/>
          <w:sz w:val="28"/>
          <w:szCs w:val="28"/>
          <w:lang w:val="uk-UA"/>
        </w:rPr>
        <w:t>Виконав: студент 3 курсу</w:t>
      </w:r>
    </w:p>
    <w:p w:rsidR="000769BB" w:rsidRPr="00597F5F" w:rsidRDefault="000769BB">
      <w:pPr>
        <w:jc w:val="right"/>
        <w:rPr>
          <w:b/>
          <w:sz w:val="28"/>
          <w:szCs w:val="28"/>
          <w:lang w:val="ru-RU"/>
        </w:rPr>
      </w:pPr>
      <w:r>
        <w:rPr>
          <w:b/>
          <w:sz w:val="28"/>
          <w:szCs w:val="28"/>
          <w:lang w:val="uk-UA"/>
        </w:rPr>
        <w:t>групи КА-7</w:t>
      </w:r>
      <w:r w:rsidRPr="00597F5F">
        <w:rPr>
          <w:b/>
          <w:sz w:val="28"/>
          <w:szCs w:val="28"/>
          <w:lang w:val="ru-RU"/>
        </w:rPr>
        <w:t>7</w:t>
      </w:r>
    </w:p>
    <w:p w:rsidR="000769BB" w:rsidRDefault="000769BB">
      <w:pPr>
        <w:jc w:val="right"/>
        <w:rPr>
          <w:b/>
          <w:sz w:val="28"/>
          <w:szCs w:val="28"/>
          <w:lang w:val="uk-UA"/>
        </w:rPr>
      </w:pPr>
      <w:r>
        <w:rPr>
          <w:b/>
          <w:sz w:val="28"/>
          <w:szCs w:val="28"/>
          <w:lang w:val="ru-RU"/>
        </w:rPr>
        <w:t xml:space="preserve">Тарасевич </w:t>
      </w:r>
      <w:r>
        <w:rPr>
          <w:b/>
          <w:sz w:val="28"/>
          <w:szCs w:val="28"/>
          <w:lang w:val="uk-UA"/>
        </w:rPr>
        <w:t xml:space="preserve"> А.А.</w:t>
      </w:r>
    </w:p>
    <w:p w:rsidR="000769BB" w:rsidRDefault="000769BB">
      <w:pPr>
        <w:jc w:val="right"/>
        <w:rPr>
          <w:b/>
          <w:sz w:val="28"/>
          <w:szCs w:val="28"/>
          <w:lang w:val="uk-UA"/>
        </w:rPr>
      </w:pPr>
      <w:r>
        <w:rPr>
          <w:b/>
          <w:sz w:val="28"/>
          <w:szCs w:val="28"/>
          <w:lang w:val="uk-UA"/>
        </w:rPr>
        <w:t>Прийня</w:t>
      </w:r>
      <w:r w:rsidRPr="00411925">
        <w:rPr>
          <w:b/>
          <w:sz w:val="28"/>
          <w:szCs w:val="28"/>
          <w:lang w:val="ru-RU"/>
        </w:rPr>
        <w:t>в</w:t>
      </w:r>
      <w:r>
        <w:rPr>
          <w:b/>
          <w:sz w:val="28"/>
          <w:szCs w:val="28"/>
          <w:lang w:val="uk-UA"/>
        </w:rPr>
        <w:t>: Кухарєв С.О.</w:t>
      </w:r>
    </w:p>
    <w:p w:rsidR="000769BB" w:rsidRDefault="000769BB">
      <w:pPr>
        <w:jc w:val="right"/>
        <w:rPr>
          <w:b/>
          <w:sz w:val="24"/>
          <w:lang w:val="uk-UA"/>
        </w:rPr>
      </w:pPr>
    </w:p>
    <w:p w:rsidR="000769BB" w:rsidRPr="00411925" w:rsidRDefault="000769BB">
      <w:pPr>
        <w:jc w:val="right"/>
        <w:rPr>
          <w:lang w:val="ru-RU"/>
        </w:rPr>
      </w:pPr>
    </w:p>
    <w:p w:rsidR="000769BB" w:rsidRDefault="000769BB">
      <w:pPr>
        <w:rPr>
          <w:b/>
          <w:lang w:val="uk-UA"/>
        </w:rPr>
      </w:pPr>
    </w:p>
    <w:p w:rsidR="000769BB" w:rsidRDefault="000769BB">
      <w:pPr>
        <w:rPr>
          <w:b/>
          <w:lang w:val="uk-UA"/>
        </w:rPr>
      </w:pPr>
    </w:p>
    <w:p w:rsidR="000769BB" w:rsidRDefault="000769BB">
      <w:pPr>
        <w:rPr>
          <w:b/>
          <w:lang w:val="uk-UA"/>
        </w:rPr>
      </w:pPr>
    </w:p>
    <w:p w:rsidR="000769BB" w:rsidRDefault="000769BB">
      <w:pPr>
        <w:rPr>
          <w:b/>
          <w:lang w:val="uk-UA"/>
        </w:rPr>
      </w:pPr>
    </w:p>
    <w:p w:rsidR="000769BB" w:rsidRDefault="000769BB">
      <w:pPr>
        <w:rPr>
          <w:b/>
          <w:lang w:val="uk-UA"/>
        </w:rPr>
      </w:pPr>
    </w:p>
    <w:p w:rsidR="000769BB" w:rsidRDefault="000769BB">
      <w:pPr>
        <w:rPr>
          <w:b/>
          <w:lang w:val="uk-UA"/>
        </w:rPr>
      </w:pPr>
    </w:p>
    <w:p w:rsidR="000769BB" w:rsidRDefault="000769BB">
      <w:pPr>
        <w:rPr>
          <w:b/>
          <w:lang w:val="uk-UA"/>
        </w:rPr>
      </w:pPr>
    </w:p>
    <w:p w:rsidR="000769BB" w:rsidRDefault="000769BB">
      <w:pPr>
        <w:rPr>
          <w:b/>
          <w:lang w:val="uk-UA"/>
        </w:rPr>
      </w:pPr>
    </w:p>
    <w:p w:rsidR="000769BB" w:rsidRDefault="000769BB">
      <w:pPr>
        <w:rPr>
          <w:b/>
          <w:lang w:val="uk-UA"/>
        </w:rPr>
      </w:pPr>
    </w:p>
    <w:p w:rsidR="000769BB" w:rsidRDefault="000769BB">
      <w:pPr>
        <w:rPr>
          <w:b/>
          <w:lang w:val="uk-UA"/>
        </w:rPr>
      </w:pPr>
    </w:p>
    <w:p w:rsidR="000769BB" w:rsidRDefault="000769BB">
      <w:pPr>
        <w:rPr>
          <w:b/>
          <w:lang w:val="uk-UA"/>
        </w:rPr>
      </w:pPr>
    </w:p>
    <w:p w:rsidR="000769BB" w:rsidRDefault="000769BB" w:rsidP="003F4360">
      <w:pPr>
        <w:jc w:val="center"/>
        <w:rPr>
          <w:b/>
          <w:lang w:val="uk-UA"/>
        </w:rPr>
      </w:pPr>
      <w:r>
        <w:rPr>
          <w:b/>
          <w:lang w:val="uk-UA"/>
        </w:rPr>
        <w:t>Київ – 2020р.</w:t>
      </w:r>
    </w:p>
    <w:p w:rsidR="000769BB" w:rsidRPr="003F4360" w:rsidRDefault="000769BB" w:rsidP="003F4360">
      <w:pPr>
        <w:jc w:val="left"/>
        <w:rPr>
          <w:b/>
          <w:lang w:val="uk-UA"/>
        </w:rPr>
      </w:pPr>
      <w:r w:rsidRPr="003F4360">
        <w:rPr>
          <w:b/>
          <w:sz w:val="24"/>
          <w:lang w:val="uk-UA"/>
        </w:rPr>
        <w:t>Запит:</w:t>
      </w:r>
      <w:r w:rsidRPr="003F4360">
        <w:rPr>
          <w:b/>
          <w:lang w:val="uk-UA"/>
        </w:rPr>
        <w:br/>
      </w:r>
    </w:p>
    <w:p w:rsidR="000769BB" w:rsidRPr="003F4360" w:rsidRDefault="000769BB" w:rsidP="003F4360">
      <w:pPr>
        <w:rPr>
          <w:sz w:val="22"/>
        </w:rPr>
      </w:pPr>
      <w:r w:rsidRPr="003F4360">
        <w:rPr>
          <w:sz w:val="22"/>
        </w:rPr>
        <w:t>Frame 91: 558 bytes on wire (4464 bits), 558 bytes captured (4464 bits) on interface \Device\NPF_{02DF4F74-5D72-4C21-BA18-F120F10D4FED}, id 0</w:t>
      </w:r>
    </w:p>
    <w:p w:rsidR="000769BB" w:rsidRPr="003F4360" w:rsidRDefault="000769BB" w:rsidP="003F4360">
      <w:pPr>
        <w:rPr>
          <w:sz w:val="22"/>
        </w:rPr>
      </w:pPr>
      <w:r w:rsidRPr="003F4360">
        <w:rPr>
          <w:sz w:val="22"/>
        </w:rPr>
        <w:t>Ethernet II, Src: CyberTAN_c2:ea:a9 (60:14:b3:c2:ea:a9), Dst: 66:c2:de:fb:31:14 (66:c2:de:fb:31:14)</w:t>
      </w:r>
    </w:p>
    <w:p w:rsidR="000769BB" w:rsidRPr="003F4360" w:rsidRDefault="000769BB" w:rsidP="003F4360">
      <w:pPr>
        <w:rPr>
          <w:sz w:val="22"/>
        </w:rPr>
      </w:pPr>
      <w:r w:rsidRPr="003F4360">
        <w:rPr>
          <w:sz w:val="22"/>
        </w:rPr>
        <w:t>Internet Protocol Version 4, Src: 192.168.43.213, Dst: 128.119.245.12</w:t>
      </w:r>
    </w:p>
    <w:p w:rsidR="000769BB" w:rsidRPr="003F4360" w:rsidRDefault="000769BB" w:rsidP="003F4360">
      <w:pPr>
        <w:rPr>
          <w:sz w:val="22"/>
        </w:rPr>
      </w:pPr>
      <w:r w:rsidRPr="003F4360">
        <w:rPr>
          <w:sz w:val="22"/>
        </w:rPr>
        <w:t xml:space="preserve">Transmission Control Protocol, </w:t>
      </w:r>
      <w:smartTag w:uri="urn:schemas-microsoft-com:office:smarttags" w:element="PlaceName">
        <w:r w:rsidRPr="003F4360">
          <w:rPr>
            <w:sz w:val="22"/>
          </w:rPr>
          <w:t>Src</w:t>
        </w:r>
      </w:smartTag>
      <w:r w:rsidRPr="003F4360">
        <w:rPr>
          <w:sz w:val="22"/>
        </w:rPr>
        <w:t xml:space="preserve"> </w:t>
      </w:r>
      <w:smartTag w:uri="urn:schemas-microsoft-com:office:smarttags" w:element="PlaceType">
        <w:r w:rsidRPr="003F4360">
          <w:rPr>
            <w:sz w:val="22"/>
          </w:rPr>
          <w:t>Port</w:t>
        </w:r>
      </w:smartTag>
      <w:r w:rsidRPr="003F4360">
        <w:rPr>
          <w:sz w:val="22"/>
        </w:rPr>
        <w:t xml:space="preserve">: 49964, </w:t>
      </w:r>
      <w:smartTag w:uri="urn:schemas-microsoft-com:office:smarttags" w:element="place">
        <w:smartTag w:uri="urn:schemas-microsoft-com:office:smarttags" w:element="PlaceName">
          <w:r w:rsidRPr="003F4360">
            <w:rPr>
              <w:sz w:val="22"/>
            </w:rPr>
            <w:t>Dst</w:t>
          </w:r>
        </w:smartTag>
        <w:r w:rsidRPr="003F4360">
          <w:rPr>
            <w:sz w:val="22"/>
          </w:rPr>
          <w:t xml:space="preserve"> </w:t>
        </w:r>
        <w:smartTag w:uri="urn:schemas-microsoft-com:office:smarttags" w:element="PlaceType">
          <w:r w:rsidRPr="003F4360">
            <w:rPr>
              <w:sz w:val="22"/>
            </w:rPr>
            <w:t>Port</w:t>
          </w:r>
        </w:smartTag>
      </w:smartTag>
      <w:r w:rsidRPr="003F4360">
        <w:rPr>
          <w:sz w:val="22"/>
        </w:rPr>
        <w:t>: 80, Seq: 1, Ack: 1, Len: 504</w:t>
      </w:r>
    </w:p>
    <w:p w:rsidR="000769BB" w:rsidRPr="003F4360" w:rsidRDefault="000769BB" w:rsidP="003F4360">
      <w:pPr>
        <w:rPr>
          <w:sz w:val="22"/>
        </w:rPr>
      </w:pPr>
      <w:r w:rsidRPr="003F4360">
        <w:rPr>
          <w:sz w:val="22"/>
        </w:rPr>
        <w:t>Hypertext Transfer Protocol</w:t>
      </w:r>
    </w:p>
    <w:p w:rsidR="000769BB" w:rsidRPr="003F4360" w:rsidRDefault="000769BB" w:rsidP="003F4360">
      <w:pPr>
        <w:rPr>
          <w:sz w:val="22"/>
        </w:rPr>
      </w:pPr>
      <w:r w:rsidRPr="003F4360">
        <w:rPr>
          <w:sz w:val="22"/>
        </w:rPr>
        <w:t xml:space="preserve">    GET /wireshark-labs/INTRO-wireshark-file1.html HTTP/1.1\r\n</w:t>
      </w:r>
    </w:p>
    <w:p w:rsidR="000769BB" w:rsidRPr="003F4360" w:rsidRDefault="000769BB" w:rsidP="003F4360">
      <w:pPr>
        <w:rPr>
          <w:sz w:val="22"/>
        </w:rPr>
      </w:pPr>
      <w:r w:rsidRPr="003F4360">
        <w:rPr>
          <w:sz w:val="22"/>
        </w:rPr>
        <w:t xml:space="preserve">    Host: gaia.cs.umass.edu\r\n</w:t>
      </w:r>
    </w:p>
    <w:p w:rsidR="000769BB" w:rsidRPr="003F4360" w:rsidRDefault="000769BB" w:rsidP="003F4360">
      <w:pPr>
        <w:rPr>
          <w:sz w:val="22"/>
        </w:rPr>
      </w:pPr>
      <w:r w:rsidRPr="003F4360">
        <w:rPr>
          <w:sz w:val="22"/>
        </w:rPr>
        <w:t xml:space="preserve">    Connection: keep-alive\r\n</w:t>
      </w:r>
    </w:p>
    <w:p w:rsidR="000769BB" w:rsidRPr="003F4360" w:rsidRDefault="000769BB" w:rsidP="003F4360">
      <w:pPr>
        <w:rPr>
          <w:sz w:val="22"/>
        </w:rPr>
      </w:pPr>
      <w:r w:rsidRPr="003F4360">
        <w:rPr>
          <w:sz w:val="22"/>
        </w:rPr>
        <w:t xml:space="preserve">    DNT: 1\r\n</w:t>
      </w:r>
    </w:p>
    <w:p w:rsidR="000769BB" w:rsidRPr="003F4360" w:rsidRDefault="000769BB" w:rsidP="003F4360">
      <w:pPr>
        <w:rPr>
          <w:sz w:val="22"/>
        </w:rPr>
      </w:pPr>
      <w:r w:rsidRPr="003F4360">
        <w:rPr>
          <w:sz w:val="22"/>
        </w:rPr>
        <w:t xml:space="preserve">    Upgrade-Insecure-Requests: 1\r\n</w:t>
      </w:r>
    </w:p>
    <w:p w:rsidR="000769BB" w:rsidRPr="003F4360" w:rsidRDefault="000769BB" w:rsidP="003F4360">
      <w:pPr>
        <w:rPr>
          <w:sz w:val="22"/>
        </w:rPr>
      </w:pPr>
      <w:r w:rsidRPr="003F4360">
        <w:rPr>
          <w:sz w:val="22"/>
        </w:rPr>
        <w:t xml:space="preserve">    User-Agent: Mozilla/5.0 (Windows NT 10.0; Win64; x64) AppleWebKit/537.36 (KHTML, like Gecko) Chrome/79.0.3945.130 Safari/537.36\r\n</w:t>
      </w:r>
    </w:p>
    <w:p w:rsidR="000769BB" w:rsidRPr="003F4360" w:rsidRDefault="000769BB" w:rsidP="003F4360">
      <w:pPr>
        <w:rPr>
          <w:sz w:val="22"/>
        </w:rPr>
      </w:pPr>
      <w:r w:rsidRPr="003F4360">
        <w:rPr>
          <w:sz w:val="22"/>
        </w:rPr>
        <w:t xml:space="preserve">    Accept: text/html,application/xhtml+xml,application/xml;q=0.9,image/webp,image/apng,*/*;q=0.8,application/signed-exchange;v=b3;q=0.9\r\n</w:t>
      </w:r>
    </w:p>
    <w:p w:rsidR="000769BB" w:rsidRPr="003F4360" w:rsidRDefault="000769BB" w:rsidP="003F4360">
      <w:pPr>
        <w:rPr>
          <w:sz w:val="22"/>
        </w:rPr>
      </w:pPr>
      <w:r w:rsidRPr="003F4360">
        <w:rPr>
          <w:sz w:val="22"/>
        </w:rPr>
        <w:t xml:space="preserve">    Accept-Encoding: gzip, deflate\r\n</w:t>
      </w:r>
    </w:p>
    <w:p w:rsidR="000769BB" w:rsidRPr="003F4360" w:rsidRDefault="000769BB" w:rsidP="003F4360">
      <w:pPr>
        <w:rPr>
          <w:sz w:val="22"/>
        </w:rPr>
      </w:pPr>
      <w:r w:rsidRPr="003F4360">
        <w:rPr>
          <w:sz w:val="22"/>
        </w:rPr>
        <w:t xml:space="preserve">    Accept-Language: ru-RU,ru;q=0.9,en-US;q=0.8,en;q=0.7,uk;q=0.6\r\n</w:t>
      </w:r>
    </w:p>
    <w:p w:rsidR="000769BB" w:rsidRPr="003F4360" w:rsidRDefault="000769BB" w:rsidP="003F4360">
      <w:pPr>
        <w:rPr>
          <w:sz w:val="22"/>
        </w:rPr>
      </w:pPr>
      <w:r w:rsidRPr="003F4360">
        <w:rPr>
          <w:sz w:val="22"/>
        </w:rPr>
        <w:t xml:space="preserve">    \r\n</w:t>
      </w:r>
    </w:p>
    <w:p w:rsidR="000769BB" w:rsidRPr="003F4360" w:rsidRDefault="000769BB" w:rsidP="003F4360">
      <w:pPr>
        <w:rPr>
          <w:sz w:val="22"/>
        </w:rPr>
      </w:pPr>
      <w:r w:rsidRPr="003F4360">
        <w:rPr>
          <w:sz w:val="22"/>
        </w:rPr>
        <w:t xml:space="preserve">    [Full request URI: http://gaia.cs.umass.edu/wireshark-labs/INTRO-wireshark-file1.html]</w:t>
      </w:r>
    </w:p>
    <w:p w:rsidR="000769BB" w:rsidRPr="003F4360" w:rsidRDefault="000769BB" w:rsidP="003F4360">
      <w:pPr>
        <w:rPr>
          <w:sz w:val="22"/>
        </w:rPr>
      </w:pPr>
      <w:r w:rsidRPr="003F4360">
        <w:rPr>
          <w:sz w:val="22"/>
        </w:rPr>
        <w:t xml:space="preserve">    [HTTP request 1/2]</w:t>
      </w:r>
    </w:p>
    <w:p w:rsidR="000769BB" w:rsidRPr="003F4360" w:rsidRDefault="000769BB" w:rsidP="003F4360">
      <w:pPr>
        <w:rPr>
          <w:sz w:val="22"/>
        </w:rPr>
      </w:pPr>
      <w:r w:rsidRPr="003F4360">
        <w:rPr>
          <w:sz w:val="22"/>
        </w:rPr>
        <w:t xml:space="preserve">    [Response in frame: 95]</w:t>
      </w:r>
    </w:p>
    <w:p w:rsidR="000769BB" w:rsidRPr="003F4360" w:rsidRDefault="000769BB" w:rsidP="003F4360">
      <w:pPr>
        <w:rPr>
          <w:sz w:val="22"/>
        </w:rPr>
      </w:pPr>
      <w:r w:rsidRPr="003F4360">
        <w:rPr>
          <w:sz w:val="22"/>
        </w:rPr>
        <w:t xml:space="preserve">    [Next request in frame: 97]</w:t>
      </w:r>
    </w:p>
    <w:p w:rsidR="000769BB" w:rsidRDefault="000769BB" w:rsidP="003F4360"/>
    <w:p w:rsidR="000769BB" w:rsidRPr="003F4360" w:rsidRDefault="000769BB" w:rsidP="003F4360">
      <w:pPr>
        <w:rPr>
          <w:b/>
          <w:sz w:val="24"/>
          <w:lang w:val="uk-UA"/>
        </w:rPr>
      </w:pPr>
      <w:r>
        <w:rPr>
          <w:b/>
          <w:sz w:val="24"/>
          <w:lang w:val="uk-UA"/>
        </w:rPr>
        <w:t>Відповідь:</w:t>
      </w:r>
    </w:p>
    <w:p w:rsidR="000769BB" w:rsidRPr="003F4360" w:rsidRDefault="000769BB" w:rsidP="003F4360">
      <w:pPr>
        <w:rPr>
          <w:sz w:val="22"/>
          <w:lang w:val="uk-UA"/>
        </w:rPr>
      </w:pPr>
      <w:r w:rsidRPr="003F4360">
        <w:rPr>
          <w:sz w:val="22"/>
          <w:lang w:val="uk-UA"/>
        </w:rPr>
        <w:t>Frame 95: 492 bytes on wire (3936 bits), 492 bytes captured (3936 bits) on interface \Device\NPF_{02DF4F74-5D72-4C21-BA18-F120F10D4FED}, id 0</w:t>
      </w:r>
    </w:p>
    <w:p w:rsidR="000769BB" w:rsidRPr="003F4360" w:rsidRDefault="000769BB" w:rsidP="003F4360">
      <w:pPr>
        <w:rPr>
          <w:sz w:val="22"/>
          <w:lang w:val="uk-UA"/>
        </w:rPr>
      </w:pPr>
      <w:r w:rsidRPr="003F4360">
        <w:rPr>
          <w:sz w:val="22"/>
          <w:lang w:val="uk-UA"/>
        </w:rPr>
        <w:t>Ethernet II, Src: 66:c2:de:fb:31:14 (66:c2:de:fb:31:14), Dst: CyberTAN_c2:ea:a9 (60:14:b3:c2:ea:a9)</w:t>
      </w:r>
    </w:p>
    <w:p w:rsidR="000769BB" w:rsidRPr="003F4360" w:rsidRDefault="000769BB" w:rsidP="003F4360">
      <w:pPr>
        <w:rPr>
          <w:sz w:val="22"/>
          <w:lang w:val="uk-UA"/>
        </w:rPr>
      </w:pPr>
      <w:r w:rsidRPr="003F4360">
        <w:rPr>
          <w:sz w:val="22"/>
          <w:lang w:val="uk-UA"/>
        </w:rPr>
        <w:t>Internet Protocol Version 4, Src: 128.119.245.12, Dst: 192.168.43.213</w:t>
      </w:r>
    </w:p>
    <w:p w:rsidR="000769BB" w:rsidRPr="003F4360" w:rsidRDefault="000769BB" w:rsidP="003F4360">
      <w:pPr>
        <w:rPr>
          <w:sz w:val="22"/>
          <w:lang w:val="uk-UA"/>
        </w:rPr>
      </w:pPr>
      <w:r w:rsidRPr="003F4360">
        <w:rPr>
          <w:sz w:val="22"/>
          <w:lang w:val="uk-UA"/>
        </w:rPr>
        <w:t>Transmission Control Protocol, Src Port: 80, Dst Port: 49964, Seq: 1, Ack: 505, Len: 438</w:t>
      </w:r>
    </w:p>
    <w:p w:rsidR="000769BB" w:rsidRPr="003F4360" w:rsidRDefault="000769BB" w:rsidP="003F4360">
      <w:pPr>
        <w:rPr>
          <w:sz w:val="22"/>
          <w:lang w:val="uk-UA"/>
        </w:rPr>
      </w:pPr>
      <w:r w:rsidRPr="003F4360">
        <w:rPr>
          <w:sz w:val="22"/>
          <w:lang w:val="uk-UA"/>
        </w:rPr>
        <w:t>Hypertext Transfer Protocol</w:t>
      </w:r>
    </w:p>
    <w:p w:rsidR="000769BB" w:rsidRPr="003F4360" w:rsidRDefault="000769BB" w:rsidP="003F4360">
      <w:pPr>
        <w:rPr>
          <w:sz w:val="22"/>
          <w:lang w:val="uk-UA"/>
        </w:rPr>
      </w:pPr>
      <w:r w:rsidRPr="003F4360">
        <w:rPr>
          <w:sz w:val="22"/>
          <w:lang w:val="uk-UA"/>
        </w:rPr>
        <w:t xml:space="preserve">    HTTP/1.1 200 OK\r\n</w:t>
      </w:r>
    </w:p>
    <w:p w:rsidR="000769BB" w:rsidRPr="003F4360" w:rsidRDefault="000769BB" w:rsidP="003F4360">
      <w:pPr>
        <w:rPr>
          <w:sz w:val="22"/>
          <w:lang w:val="uk-UA"/>
        </w:rPr>
      </w:pPr>
      <w:r w:rsidRPr="003F4360">
        <w:rPr>
          <w:sz w:val="22"/>
          <w:lang w:val="uk-UA"/>
        </w:rPr>
        <w:t xml:space="preserve">    Date: Wed, 26 Feb 2020 09:47:56 GMT\r\n</w:t>
      </w:r>
    </w:p>
    <w:p w:rsidR="000769BB" w:rsidRPr="003F4360" w:rsidRDefault="000769BB" w:rsidP="003F4360">
      <w:pPr>
        <w:rPr>
          <w:sz w:val="22"/>
          <w:lang w:val="uk-UA"/>
        </w:rPr>
      </w:pPr>
      <w:r w:rsidRPr="003F4360">
        <w:rPr>
          <w:sz w:val="22"/>
          <w:lang w:val="uk-UA"/>
        </w:rPr>
        <w:t xml:space="preserve">    Server: Apache/2.4.6 (CentOS) OpenSSL/1.0.2k-fips PHP/5.4.16 mod_perl/2.0.11 Perl/v5.16.3\r\n</w:t>
      </w:r>
    </w:p>
    <w:p w:rsidR="000769BB" w:rsidRPr="003F4360" w:rsidRDefault="000769BB" w:rsidP="003F4360">
      <w:pPr>
        <w:rPr>
          <w:sz w:val="22"/>
          <w:lang w:val="uk-UA"/>
        </w:rPr>
      </w:pPr>
      <w:r w:rsidRPr="003F4360">
        <w:rPr>
          <w:sz w:val="22"/>
          <w:lang w:val="uk-UA"/>
        </w:rPr>
        <w:t xml:space="preserve">    Last-Modified: Wed, 26 Feb 2020 06:59:03 GMT\r\n</w:t>
      </w:r>
    </w:p>
    <w:p w:rsidR="000769BB" w:rsidRPr="003F4360" w:rsidRDefault="000769BB" w:rsidP="003F4360">
      <w:pPr>
        <w:rPr>
          <w:sz w:val="22"/>
          <w:lang w:val="uk-UA"/>
        </w:rPr>
      </w:pPr>
      <w:r w:rsidRPr="003F4360">
        <w:rPr>
          <w:sz w:val="22"/>
          <w:lang w:val="uk-UA"/>
        </w:rPr>
        <w:t xml:space="preserve">    ETag: "51-59f7523c53b13"\r\n</w:t>
      </w:r>
    </w:p>
    <w:p w:rsidR="000769BB" w:rsidRPr="003F4360" w:rsidRDefault="000769BB" w:rsidP="003F4360">
      <w:pPr>
        <w:rPr>
          <w:sz w:val="22"/>
          <w:lang w:val="uk-UA"/>
        </w:rPr>
      </w:pPr>
      <w:r w:rsidRPr="003F4360">
        <w:rPr>
          <w:sz w:val="22"/>
          <w:lang w:val="uk-UA"/>
        </w:rPr>
        <w:t xml:space="preserve">    Accept-Ranges: bytes\r\n</w:t>
      </w:r>
    </w:p>
    <w:p w:rsidR="000769BB" w:rsidRPr="003F4360" w:rsidRDefault="000769BB" w:rsidP="003F4360">
      <w:pPr>
        <w:rPr>
          <w:sz w:val="22"/>
          <w:lang w:val="uk-UA"/>
        </w:rPr>
      </w:pPr>
      <w:r w:rsidRPr="003F4360">
        <w:rPr>
          <w:sz w:val="22"/>
          <w:lang w:val="uk-UA"/>
        </w:rPr>
        <w:t xml:space="preserve">    Content-Length: 81\r\n</w:t>
      </w:r>
    </w:p>
    <w:p w:rsidR="000769BB" w:rsidRPr="003F4360" w:rsidRDefault="000769BB" w:rsidP="003F4360">
      <w:pPr>
        <w:rPr>
          <w:sz w:val="22"/>
          <w:lang w:val="uk-UA"/>
        </w:rPr>
      </w:pPr>
      <w:r w:rsidRPr="003F4360">
        <w:rPr>
          <w:sz w:val="22"/>
          <w:lang w:val="uk-UA"/>
        </w:rPr>
        <w:t xml:space="preserve">    Keep-Alive: timeout=5, max=100\r\n</w:t>
      </w:r>
    </w:p>
    <w:p w:rsidR="000769BB" w:rsidRPr="003F4360" w:rsidRDefault="000769BB" w:rsidP="003F4360">
      <w:pPr>
        <w:rPr>
          <w:sz w:val="22"/>
          <w:lang w:val="uk-UA"/>
        </w:rPr>
      </w:pPr>
      <w:r w:rsidRPr="003F4360">
        <w:rPr>
          <w:sz w:val="22"/>
          <w:lang w:val="uk-UA"/>
        </w:rPr>
        <w:t xml:space="preserve">    Connection: Keep-Alive\r\n</w:t>
      </w:r>
    </w:p>
    <w:p w:rsidR="000769BB" w:rsidRPr="003F4360" w:rsidRDefault="000769BB" w:rsidP="003F4360">
      <w:pPr>
        <w:rPr>
          <w:sz w:val="22"/>
          <w:lang w:val="uk-UA"/>
        </w:rPr>
      </w:pPr>
      <w:r w:rsidRPr="003F4360">
        <w:rPr>
          <w:sz w:val="22"/>
          <w:lang w:val="uk-UA"/>
        </w:rPr>
        <w:t xml:space="preserve">    Content-Type: text/html; charset=UTF-8\r\n</w:t>
      </w:r>
    </w:p>
    <w:p w:rsidR="000769BB" w:rsidRPr="003F4360" w:rsidRDefault="000769BB" w:rsidP="003F4360">
      <w:pPr>
        <w:rPr>
          <w:sz w:val="22"/>
          <w:lang w:val="uk-UA"/>
        </w:rPr>
      </w:pPr>
      <w:r w:rsidRPr="003F4360">
        <w:rPr>
          <w:sz w:val="22"/>
          <w:lang w:val="uk-UA"/>
        </w:rPr>
        <w:t xml:space="preserve">    \r\n</w:t>
      </w:r>
    </w:p>
    <w:p w:rsidR="000769BB" w:rsidRPr="003F4360" w:rsidRDefault="000769BB" w:rsidP="003F4360">
      <w:pPr>
        <w:rPr>
          <w:sz w:val="22"/>
          <w:lang w:val="uk-UA"/>
        </w:rPr>
      </w:pPr>
      <w:r w:rsidRPr="003F4360">
        <w:rPr>
          <w:sz w:val="22"/>
          <w:lang w:val="uk-UA"/>
        </w:rPr>
        <w:t xml:space="preserve">    [HTTP response 1/2]</w:t>
      </w:r>
    </w:p>
    <w:p w:rsidR="000769BB" w:rsidRPr="003F4360" w:rsidRDefault="000769BB" w:rsidP="003F4360">
      <w:pPr>
        <w:rPr>
          <w:sz w:val="22"/>
          <w:lang w:val="uk-UA"/>
        </w:rPr>
      </w:pPr>
      <w:r w:rsidRPr="003F4360">
        <w:rPr>
          <w:sz w:val="22"/>
          <w:lang w:val="uk-UA"/>
        </w:rPr>
        <w:t xml:space="preserve">    [Time since request: 0.183360000 seconds]</w:t>
      </w:r>
    </w:p>
    <w:p w:rsidR="000769BB" w:rsidRPr="003F4360" w:rsidRDefault="000769BB" w:rsidP="003F4360">
      <w:pPr>
        <w:rPr>
          <w:sz w:val="22"/>
          <w:lang w:val="uk-UA"/>
        </w:rPr>
      </w:pPr>
      <w:r w:rsidRPr="003F4360">
        <w:rPr>
          <w:sz w:val="22"/>
          <w:lang w:val="uk-UA"/>
        </w:rPr>
        <w:t xml:space="preserve">    [Request in frame: 91]</w:t>
      </w:r>
    </w:p>
    <w:p w:rsidR="000769BB" w:rsidRPr="003F4360" w:rsidRDefault="000769BB" w:rsidP="003F4360">
      <w:pPr>
        <w:rPr>
          <w:sz w:val="22"/>
          <w:lang w:val="uk-UA"/>
        </w:rPr>
      </w:pPr>
      <w:r w:rsidRPr="003F4360">
        <w:rPr>
          <w:sz w:val="22"/>
          <w:lang w:val="uk-UA"/>
        </w:rPr>
        <w:t xml:space="preserve">    [Next request in frame: 97]</w:t>
      </w:r>
    </w:p>
    <w:p w:rsidR="000769BB" w:rsidRPr="003F4360" w:rsidRDefault="000769BB" w:rsidP="003F4360">
      <w:pPr>
        <w:rPr>
          <w:sz w:val="22"/>
          <w:lang w:val="uk-UA"/>
        </w:rPr>
      </w:pPr>
      <w:r w:rsidRPr="003F4360">
        <w:rPr>
          <w:sz w:val="22"/>
          <w:lang w:val="uk-UA"/>
        </w:rPr>
        <w:t xml:space="preserve">    [Next response in frame: 98]</w:t>
      </w:r>
    </w:p>
    <w:p w:rsidR="000769BB" w:rsidRPr="003F4360" w:rsidRDefault="000769BB" w:rsidP="003F4360">
      <w:pPr>
        <w:rPr>
          <w:sz w:val="22"/>
          <w:lang w:val="uk-UA"/>
        </w:rPr>
      </w:pPr>
      <w:r w:rsidRPr="003F4360">
        <w:rPr>
          <w:sz w:val="22"/>
          <w:lang w:val="uk-UA"/>
        </w:rPr>
        <w:t xml:space="preserve">    [Request URI: http://gaia.cs.umass.edu/favicon.ico]</w:t>
      </w:r>
    </w:p>
    <w:p w:rsidR="000769BB" w:rsidRPr="003F4360" w:rsidRDefault="000769BB" w:rsidP="003F4360">
      <w:pPr>
        <w:rPr>
          <w:sz w:val="22"/>
          <w:lang w:val="uk-UA"/>
        </w:rPr>
      </w:pPr>
      <w:r w:rsidRPr="003F4360">
        <w:rPr>
          <w:sz w:val="22"/>
          <w:lang w:val="uk-UA"/>
        </w:rPr>
        <w:t xml:space="preserve">    File Data: 81 bytes</w:t>
      </w:r>
    </w:p>
    <w:p w:rsidR="000769BB" w:rsidRPr="003F4360" w:rsidRDefault="000769BB" w:rsidP="003F4360">
      <w:pPr>
        <w:rPr>
          <w:sz w:val="22"/>
          <w:lang w:val="uk-UA"/>
        </w:rPr>
      </w:pPr>
      <w:r w:rsidRPr="003F4360">
        <w:rPr>
          <w:sz w:val="22"/>
          <w:lang w:val="uk-UA"/>
        </w:rPr>
        <w:t>Line-based text data: text/html (3 lines)</w:t>
      </w:r>
    </w:p>
    <w:p w:rsidR="000769BB" w:rsidRPr="003F4360" w:rsidRDefault="000769BB" w:rsidP="003F4360">
      <w:pPr>
        <w:rPr>
          <w:b/>
          <w:sz w:val="24"/>
          <w:lang w:val="uk-UA"/>
        </w:rPr>
      </w:pPr>
      <w:r w:rsidRPr="003F4360">
        <w:rPr>
          <w:b/>
          <w:sz w:val="24"/>
          <w:lang w:val="uk-UA"/>
        </w:rPr>
        <w:t>Повторний запит:</w:t>
      </w:r>
    </w:p>
    <w:p w:rsidR="000769BB" w:rsidRDefault="000769BB" w:rsidP="003F4360">
      <w:pPr>
        <w:rPr>
          <w:lang w:val="uk-UA"/>
        </w:rPr>
      </w:pPr>
    </w:p>
    <w:p w:rsidR="000769BB" w:rsidRPr="003F4360" w:rsidRDefault="000769BB" w:rsidP="003F4360">
      <w:pPr>
        <w:rPr>
          <w:sz w:val="22"/>
          <w:lang w:val="uk-UA"/>
        </w:rPr>
      </w:pPr>
      <w:r w:rsidRPr="003F4360">
        <w:rPr>
          <w:sz w:val="22"/>
          <w:lang w:val="uk-UA"/>
        </w:rPr>
        <w:t>Frame 97: 490 bytes on wire (3920 bits), 490 bytes captured (3920 bits) on interface \Device\NPF_{02DF4F74-5D72-4C21-BA18-F120F10D4FED}, id 0</w:t>
      </w:r>
    </w:p>
    <w:p w:rsidR="000769BB" w:rsidRPr="003F4360" w:rsidRDefault="000769BB" w:rsidP="003F4360">
      <w:pPr>
        <w:rPr>
          <w:sz w:val="22"/>
          <w:lang w:val="uk-UA"/>
        </w:rPr>
      </w:pPr>
      <w:r w:rsidRPr="003F4360">
        <w:rPr>
          <w:sz w:val="22"/>
          <w:lang w:val="uk-UA"/>
        </w:rPr>
        <w:t>Ethernet II, Src: CyberTAN_c2:ea:a9 (60:14:b3:c2:ea:a9), Dst: 66:c2:de:fb:31:14 (66:c2:de:fb:31:14)</w:t>
      </w:r>
    </w:p>
    <w:p w:rsidR="000769BB" w:rsidRPr="003F4360" w:rsidRDefault="000769BB" w:rsidP="003F4360">
      <w:pPr>
        <w:rPr>
          <w:sz w:val="22"/>
          <w:lang w:val="uk-UA"/>
        </w:rPr>
      </w:pPr>
      <w:r w:rsidRPr="003F4360">
        <w:rPr>
          <w:sz w:val="22"/>
          <w:lang w:val="uk-UA"/>
        </w:rPr>
        <w:t>Internet Protocol Version 4, Src: 192.168.43.213, Dst: 128.119.245.12</w:t>
      </w:r>
    </w:p>
    <w:p w:rsidR="000769BB" w:rsidRPr="003F4360" w:rsidRDefault="000769BB" w:rsidP="003F4360">
      <w:pPr>
        <w:rPr>
          <w:sz w:val="22"/>
          <w:lang w:val="uk-UA"/>
        </w:rPr>
      </w:pPr>
      <w:r w:rsidRPr="003F4360">
        <w:rPr>
          <w:sz w:val="22"/>
          <w:lang w:val="uk-UA"/>
        </w:rPr>
        <w:t>Transmission Control Protocol, Src Port: 49964, Dst Port: 80, Seq: 505, Ack: 439, Len: 436</w:t>
      </w:r>
    </w:p>
    <w:p w:rsidR="000769BB" w:rsidRPr="003F4360" w:rsidRDefault="000769BB" w:rsidP="003F4360">
      <w:pPr>
        <w:rPr>
          <w:sz w:val="22"/>
          <w:lang w:val="uk-UA"/>
        </w:rPr>
      </w:pPr>
      <w:r w:rsidRPr="003F4360">
        <w:rPr>
          <w:sz w:val="22"/>
          <w:lang w:val="uk-UA"/>
        </w:rPr>
        <w:t>Hypertext Transfer Protocol</w:t>
      </w:r>
    </w:p>
    <w:p w:rsidR="000769BB" w:rsidRPr="003F4360" w:rsidRDefault="000769BB" w:rsidP="003F4360">
      <w:pPr>
        <w:rPr>
          <w:sz w:val="22"/>
          <w:lang w:val="uk-UA"/>
        </w:rPr>
      </w:pPr>
      <w:r w:rsidRPr="003F4360">
        <w:rPr>
          <w:sz w:val="22"/>
          <w:lang w:val="uk-UA"/>
        </w:rPr>
        <w:t xml:space="preserve">    GET /favicon.ico HTTP/1.1\r\n</w:t>
      </w:r>
    </w:p>
    <w:p w:rsidR="000769BB" w:rsidRPr="003F4360" w:rsidRDefault="000769BB" w:rsidP="003F4360">
      <w:pPr>
        <w:rPr>
          <w:sz w:val="22"/>
          <w:lang w:val="uk-UA"/>
        </w:rPr>
      </w:pPr>
      <w:r w:rsidRPr="003F4360">
        <w:rPr>
          <w:sz w:val="22"/>
          <w:lang w:val="uk-UA"/>
        </w:rPr>
        <w:t xml:space="preserve">    Host: gaia.cs.umass.edu\r\n</w:t>
      </w:r>
    </w:p>
    <w:p w:rsidR="000769BB" w:rsidRPr="003F4360" w:rsidRDefault="000769BB" w:rsidP="003F4360">
      <w:pPr>
        <w:rPr>
          <w:sz w:val="22"/>
          <w:lang w:val="uk-UA"/>
        </w:rPr>
      </w:pPr>
      <w:r w:rsidRPr="003F4360">
        <w:rPr>
          <w:sz w:val="22"/>
          <w:lang w:val="uk-UA"/>
        </w:rPr>
        <w:t xml:space="preserve">    Connection: keep-alive\r\n</w:t>
      </w:r>
    </w:p>
    <w:p w:rsidR="000769BB" w:rsidRPr="003F4360" w:rsidRDefault="000769BB" w:rsidP="003F4360">
      <w:pPr>
        <w:rPr>
          <w:sz w:val="22"/>
          <w:lang w:val="uk-UA"/>
        </w:rPr>
      </w:pPr>
      <w:r w:rsidRPr="003F4360">
        <w:rPr>
          <w:sz w:val="22"/>
          <w:lang w:val="uk-UA"/>
        </w:rPr>
        <w:t xml:space="preserve">    User-Agent: Mozilla/5.0 (Windows NT 10.0; Win64; x64) AppleWebKit/537.36 (KHTML, like Gecko) Chrome/79.0.3945.130 Safari/537.36\r\n</w:t>
      </w:r>
    </w:p>
    <w:p w:rsidR="000769BB" w:rsidRPr="003F4360" w:rsidRDefault="000769BB" w:rsidP="003F4360">
      <w:pPr>
        <w:rPr>
          <w:sz w:val="22"/>
          <w:lang w:val="uk-UA"/>
        </w:rPr>
      </w:pPr>
      <w:r w:rsidRPr="003F4360">
        <w:rPr>
          <w:sz w:val="22"/>
          <w:lang w:val="uk-UA"/>
        </w:rPr>
        <w:t xml:space="preserve">    DNT: 1\r\n</w:t>
      </w:r>
    </w:p>
    <w:p w:rsidR="000769BB" w:rsidRPr="003F4360" w:rsidRDefault="000769BB" w:rsidP="003F4360">
      <w:pPr>
        <w:rPr>
          <w:sz w:val="22"/>
          <w:lang w:val="uk-UA"/>
        </w:rPr>
      </w:pPr>
      <w:r w:rsidRPr="003F4360">
        <w:rPr>
          <w:sz w:val="22"/>
          <w:lang w:val="uk-UA"/>
        </w:rPr>
        <w:t xml:space="preserve">    Accept: image/webp,image/apng,image/*,*/*;q=0.8\r\n</w:t>
      </w:r>
    </w:p>
    <w:p w:rsidR="000769BB" w:rsidRPr="003F4360" w:rsidRDefault="000769BB" w:rsidP="003F4360">
      <w:pPr>
        <w:rPr>
          <w:sz w:val="22"/>
          <w:lang w:val="uk-UA"/>
        </w:rPr>
      </w:pPr>
      <w:r w:rsidRPr="003F4360">
        <w:rPr>
          <w:sz w:val="22"/>
          <w:lang w:val="uk-UA"/>
        </w:rPr>
        <w:t xml:space="preserve">    Referer: http://gaia.cs.umass.edu/wireshark-labs/INTRO-wireshark-file1.html\r\n</w:t>
      </w:r>
    </w:p>
    <w:p w:rsidR="000769BB" w:rsidRPr="003F4360" w:rsidRDefault="000769BB" w:rsidP="003F4360">
      <w:pPr>
        <w:rPr>
          <w:sz w:val="22"/>
          <w:lang w:val="uk-UA"/>
        </w:rPr>
      </w:pPr>
      <w:r w:rsidRPr="003F4360">
        <w:rPr>
          <w:sz w:val="22"/>
          <w:lang w:val="uk-UA"/>
        </w:rPr>
        <w:t xml:space="preserve">    Accept-Encoding: gzip, deflate\r\n</w:t>
      </w:r>
    </w:p>
    <w:p w:rsidR="000769BB" w:rsidRPr="003F4360" w:rsidRDefault="000769BB" w:rsidP="003F4360">
      <w:pPr>
        <w:rPr>
          <w:sz w:val="22"/>
          <w:lang w:val="uk-UA"/>
        </w:rPr>
      </w:pPr>
      <w:r w:rsidRPr="003F4360">
        <w:rPr>
          <w:sz w:val="22"/>
          <w:lang w:val="uk-UA"/>
        </w:rPr>
        <w:t xml:space="preserve">    Accept-Language: ru-RU,ru;q=0.9,en-US;q=0.8,en;q=0.7,uk;q=0.6\r\n</w:t>
      </w:r>
    </w:p>
    <w:p w:rsidR="000769BB" w:rsidRPr="003F4360" w:rsidRDefault="000769BB" w:rsidP="003F4360">
      <w:pPr>
        <w:rPr>
          <w:sz w:val="22"/>
          <w:lang w:val="uk-UA"/>
        </w:rPr>
      </w:pPr>
      <w:r w:rsidRPr="003F4360">
        <w:rPr>
          <w:sz w:val="22"/>
          <w:lang w:val="uk-UA"/>
        </w:rPr>
        <w:t xml:space="preserve">    \r\n</w:t>
      </w:r>
    </w:p>
    <w:p w:rsidR="000769BB" w:rsidRPr="003F4360" w:rsidRDefault="000769BB" w:rsidP="003F4360">
      <w:pPr>
        <w:rPr>
          <w:sz w:val="22"/>
          <w:lang w:val="uk-UA"/>
        </w:rPr>
      </w:pPr>
      <w:r w:rsidRPr="003F4360">
        <w:rPr>
          <w:sz w:val="22"/>
          <w:lang w:val="uk-UA"/>
        </w:rPr>
        <w:t xml:space="preserve">    [Full request URI: http://gaia.cs.umass.edu/favicon.ico]</w:t>
      </w:r>
    </w:p>
    <w:p w:rsidR="000769BB" w:rsidRPr="003F4360" w:rsidRDefault="000769BB" w:rsidP="003F4360">
      <w:pPr>
        <w:rPr>
          <w:sz w:val="22"/>
          <w:lang w:val="uk-UA"/>
        </w:rPr>
      </w:pPr>
      <w:r w:rsidRPr="003F4360">
        <w:rPr>
          <w:sz w:val="22"/>
          <w:lang w:val="uk-UA"/>
        </w:rPr>
        <w:t xml:space="preserve">    [HTTP request 2/2]</w:t>
      </w:r>
    </w:p>
    <w:p w:rsidR="000769BB" w:rsidRPr="003F4360" w:rsidRDefault="000769BB" w:rsidP="003F4360">
      <w:pPr>
        <w:rPr>
          <w:sz w:val="22"/>
          <w:lang w:val="uk-UA"/>
        </w:rPr>
      </w:pPr>
      <w:r w:rsidRPr="003F4360">
        <w:rPr>
          <w:sz w:val="22"/>
          <w:lang w:val="uk-UA"/>
        </w:rPr>
        <w:t xml:space="preserve">    [Prev request in frame: 91]</w:t>
      </w:r>
    </w:p>
    <w:p w:rsidR="000769BB" w:rsidRPr="003F4360" w:rsidRDefault="000769BB" w:rsidP="003F4360">
      <w:pPr>
        <w:rPr>
          <w:sz w:val="22"/>
          <w:lang w:val="uk-UA"/>
        </w:rPr>
      </w:pPr>
      <w:r w:rsidRPr="003F4360">
        <w:rPr>
          <w:sz w:val="22"/>
          <w:lang w:val="uk-UA"/>
        </w:rPr>
        <w:t xml:space="preserve">    [Response in frame: 98]</w:t>
      </w:r>
    </w:p>
    <w:p w:rsidR="000769BB" w:rsidRPr="003F4360" w:rsidRDefault="000769BB" w:rsidP="003F4360">
      <w:pPr>
        <w:rPr>
          <w:b/>
          <w:lang w:val="uk-UA"/>
        </w:rPr>
      </w:pPr>
    </w:p>
    <w:p w:rsidR="000769BB" w:rsidRPr="003F4360" w:rsidRDefault="000769BB" w:rsidP="003F4360">
      <w:pPr>
        <w:rPr>
          <w:b/>
          <w:sz w:val="24"/>
          <w:lang w:val="uk-UA"/>
        </w:rPr>
      </w:pPr>
      <w:r w:rsidRPr="003F4360">
        <w:rPr>
          <w:b/>
          <w:sz w:val="24"/>
          <w:lang w:val="uk-UA"/>
        </w:rPr>
        <w:t>Відповідь:</w:t>
      </w:r>
    </w:p>
    <w:p w:rsidR="000769BB" w:rsidRDefault="000769BB" w:rsidP="003F4360">
      <w:pPr>
        <w:rPr>
          <w:lang w:val="uk-UA"/>
        </w:rPr>
      </w:pPr>
    </w:p>
    <w:p w:rsidR="000769BB" w:rsidRPr="003F4360" w:rsidRDefault="000769BB" w:rsidP="003F4360">
      <w:pPr>
        <w:rPr>
          <w:sz w:val="22"/>
          <w:lang w:val="uk-UA"/>
        </w:rPr>
      </w:pPr>
      <w:r w:rsidRPr="003F4360">
        <w:rPr>
          <w:sz w:val="22"/>
          <w:lang w:val="uk-UA"/>
        </w:rPr>
        <w:t>Frame 98: 538 bytes on wire (4304 bits), 538 bytes captured (4304 bits) on interface \Device\NPF_{02DF4F74-5D72-4C21-BA18-F120F10D4FED}, id 0</w:t>
      </w:r>
    </w:p>
    <w:p w:rsidR="000769BB" w:rsidRPr="003F4360" w:rsidRDefault="000769BB" w:rsidP="003F4360">
      <w:pPr>
        <w:rPr>
          <w:sz w:val="22"/>
          <w:lang w:val="uk-UA"/>
        </w:rPr>
      </w:pPr>
      <w:r w:rsidRPr="003F4360">
        <w:rPr>
          <w:sz w:val="22"/>
          <w:lang w:val="uk-UA"/>
        </w:rPr>
        <w:t>Ethernet II, Src: 66:c2:de:fb:31:14 (66:c2:de:fb:31:14), Dst: CyberTAN_c2:ea:a9 (60:14:b3:c2:ea:a9)</w:t>
      </w:r>
    </w:p>
    <w:p w:rsidR="000769BB" w:rsidRPr="003F4360" w:rsidRDefault="000769BB" w:rsidP="003F4360">
      <w:pPr>
        <w:rPr>
          <w:sz w:val="22"/>
          <w:lang w:val="uk-UA"/>
        </w:rPr>
      </w:pPr>
      <w:r w:rsidRPr="003F4360">
        <w:rPr>
          <w:sz w:val="22"/>
          <w:lang w:val="uk-UA"/>
        </w:rPr>
        <w:t>Internet Protocol Version 4, Src: 128.119.245.12, Dst: 192.168.43.213</w:t>
      </w:r>
    </w:p>
    <w:p w:rsidR="000769BB" w:rsidRPr="003F4360" w:rsidRDefault="000769BB" w:rsidP="003F4360">
      <w:pPr>
        <w:rPr>
          <w:sz w:val="22"/>
          <w:lang w:val="uk-UA"/>
        </w:rPr>
      </w:pPr>
      <w:r w:rsidRPr="003F4360">
        <w:rPr>
          <w:sz w:val="22"/>
          <w:lang w:val="uk-UA"/>
        </w:rPr>
        <w:t>Transmission Control Protocol, Src Port: 80, Dst Port: 49964, Seq: 439, Ack: 941, Len: 484</w:t>
      </w:r>
    </w:p>
    <w:p w:rsidR="000769BB" w:rsidRPr="003F4360" w:rsidRDefault="000769BB" w:rsidP="003F4360">
      <w:pPr>
        <w:rPr>
          <w:sz w:val="22"/>
          <w:lang w:val="uk-UA"/>
        </w:rPr>
      </w:pPr>
      <w:r w:rsidRPr="003F4360">
        <w:rPr>
          <w:sz w:val="22"/>
          <w:lang w:val="uk-UA"/>
        </w:rPr>
        <w:t>Hypertext Transfer Protocol</w:t>
      </w:r>
    </w:p>
    <w:p w:rsidR="000769BB" w:rsidRPr="003F4360" w:rsidRDefault="000769BB" w:rsidP="003F4360">
      <w:pPr>
        <w:rPr>
          <w:sz w:val="22"/>
          <w:lang w:val="uk-UA"/>
        </w:rPr>
      </w:pPr>
      <w:r w:rsidRPr="003F4360">
        <w:rPr>
          <w:sz w:val="22"/>
          <w:lang w:val="uk-UA"/>
        </w:rPr>
        <w:t xml:space="preserve">    HTTP/1.1 404 Not Found\r\n</w:t>
      </w:r>
    </w:p>
    <w:p w:rsidR="000769BB" w:rsidRPr="003F4360" w:rsidRDefault="000769BB" w:rsidP="003F4360">
      <w:pPr>
        <w:rPr>
          <w:sz w:val="22"/>
          <w:lang w:val="uk-UA"/>
        </w:rPr>
      </w:pPr>
      <w:r w:rsidRPr="003F4360">
        <w:rPr>
          <w:sz w:val="22"/>
          <w:lang w:val="uk-UA"/>
        </w:rPr>
        <w:t xml:space="preserve">    Date: Wed, 26 Feb 2020 09:47:57 GMT\r\n</w:t>
      </w:r>
    </w:p>
    <w:p w:rsidR="000769BB" w:rsidRPr="003F4360" w:rsidRDefault="000769BB" w:rsidP="003F4360">
      <w:pPr>
        <w:rPr>
          <w:sz w:val="22"/>
          <w:lang w:val="uk-UA"/>
        </w:rPr>
      </w:pPr>
      <w:r w:rsidRPr="003F4360">
        <w:rPr>
          <w:sz w:val="22"/>
          <w:lang w:val="uk-UA"/>
        </w:rPr>
        <w:t xml:space="preserve">    Server: Apache/2.4.6 (CentOS) OpenSSL/1.0.2k-fips PHP/5.4.16 mod_perl/2.0.11 Perl/v5.16.3\r\n</w:t>
      </w:r>
    </w:p>
    <w:p w:rsidR="000769BB" w:rsidRPr="003F4360" w:rsidRDefault="000769BB" w:rsidP="003F4360">
      <w:pPr>
        <w:rPr>
          <w:sz w:val="22"/>
          <w:lang w:val="uk-UA"/>
        </w:rPr>
      </w:pPr>
      <w:r w:rsidRPr="003F4360">
        <w:rPr>
          <w:sz w:val="22"/>
          <w:lang w:val="uk-UA"/>
        </w:rPr>
        <w:t xml:space="preserve">    Content-Length: 209\r\n</w:t>
      </w:r>
    </w:p>
    <w:p w:rsidR="000769BB" w:rsidRPr="003F4360" w:rsidRDefault="000769BB" w:rsidP="003F4360">
      <w:pPr>
        <w:rPr>
          <w:sz w:val="22"/>
          <w:lang w:val="uk-UA"/>
        </w:rPr>
      </w:pPr>
      <w:r w:rsidRPr="003F4360">
        <w:rPr>
          <w:sz w:val="22"/>
          <w:lang w:val="uk-UA"/>
        </w:rPr>
        <w:t xml:space="preserve">    Keep-Alive: timeout=5, max=99\r\n</w:t>
      </w:r>
    </w:p>
    <w:p w:rsidR="000769BB" w:rsidRPr="003F4360" w:rsidRDefault="000769BB" w:rsidP="003F4360">
      <w:pPr>
        <w:rPr>
          <w:sz w:val="22"/>
          <w:lang w:val="uk-UA"/>
        </w:rPr>
      </w:pPr>
      <w:r w:rsidRPr="003F4360">
        <w:rPr>
          <w:sz w:val="22"/>
          <w:lang w:val="uk-UA"/>
        </w:rPr>
        <w:t xml:space="preserve">    Connection: Keep-Alive\r\n</w:t>
      </w:r>
    </w:p>
    <w:p w:rsidR="000769BB" w:rsidRPr="003F4360" w:rsidRDefault="000769BB" w:rsidP="003F4360">
      <w:pPr>
        <w:rPr>
          <w:sz w:val="22"/>
          <w:lang w:val="uk-UA"/>
        </w:rPr>
      </w:pPr>
      <w:r w:rsidRPr="003F4360">
        <w:rPr>
          <w:sz w:val="22"/>
          <w:lang w:val="uk-UA"/>
        </w:rPr>
        <w:t xml:space="preserve">    Content-Type: text/html; charset=iso-8859-1\r\n</w:t>
      </w:r>
    </w:p>
    <w:p w:rsidR="000769BB" w:rsidRPr="003F4360" w:rsidRDefault="000769BB" w:rsidP="003F4360">
      <w:pPr>
        <w:rPr>
          <w:sz w:val="22"/>
          <w:lang w:val="uk-UA"/>
        </w:rPr>
      </w:pPr>
      <w:r w:rsidRPr="003F4360">
        <w:rPr>
          <w:sz w:val="22"/>
          <w:lang w:val="uk-UA"/>
        </w:rPr>
        <w:t xml:space="preserve">    \r\n</w:t>
      </w:r>
    </w:p>
    <w:p w:rsidR="000769BB" w:rsidRPr="003F4360" w:rsidRDefault="000769BB" w:rsidP="003F4360">
      <w:pPr>
        <w:rPr>
          <w:sz w:val="22"/>
          <w:lang w:val="uk-UA"/>
        </w:rPr>
      </w:pPr>
      <w:r w:rsidRPr="003F4360">
        <w:rPr>
          <w:sz w:val="22"/>
          <w:lang w:val="uk-UA"/>
        </w:rPr>
        <w:t xml:space="preserve">    [HTTP response 2/2]</w:t>
      </w:r>
    </w:p>
    <w:p w:rsidR="000769BB" w:rsidRPr="003F4360" w:rsidRDefault="000769BB" w:rsidP="003F4360">
      <w:pPr>
        <w:rPr>
          <w:sz w:val="22"/>
          <w:lang w:val="uk-UA"/>
        </w:rPr>
      </w:pPr>
      <w:r w:rsidRPr="003F4360">
        <w:rPr>
          <w:sz w:val="22"/>
          <w:lang w:val="uk-UA"/>
        </w:rPr>
        <w:t xml:space="preserve">    [Time since request: 0.182835000 seconds]</w:t>
      </w:r>
    </w:p>
    <w:p w:rsidR="000769BB" w:rsidRPr="003F4360" w:rsidRDefault="000769BB" w:rsidP="003F4360">
      <w:pPr>
        <w:rPr>
          <w:sz w:val="22"/>
          <w:lang w:val="uk-UA"/>
        </w:rPr>
      </w:pPr>
      <w:r w:rsidRPr="003F4360">
        <w:rPr>
          <w:sz w:val="22"/>
          <w:lang w:val="uk-UA"/>
        </w:rPr>
        <w:t xml:space="preserve">    [Prev request in frame: 91]</w:t>
      </w:r>
    </w:p>
    <w:p w:rsidR="000769BB" w:rsidRPr="003F4360" w:rsidRDefault="000769BB" w:rsidP="003F4360">
      <w:pPr>
        <w:rPr>
          <w:sz w:val="22"/>
          <w:lang w:val="uk-UA"/>
        </w:rPr>
      </w:pPr>
      <w:r w:rsidRPr="003F4360">
        <w:rPr>
          <w:sz w:val="22"/>
          <w:lang w:val="uk-UA"/>
        </w:rPr>
        <w:t xml:space="preserve">    [Prev response in frame: 95]</w:t>
      </w:r>
    </w:p>
    <w:p w:rsidR="000769BB" w:rsidRPr="003F4360" w:rsidRDefault="000769BB" w:rsidP="003F4360">
      <w:pPr>
        <w:rPr>
          <w:sz w:val="22"/>
          <w:lang w:val="uk-UA"/>
        </w:rPr>
      </w:pPr>
      <w:r w:rsidRPr="003F4360">
        <w:rPr>
          <w:sz w:val="22"/>
          <w:lang w:val="uk-UA"/>
        </w:rPr>
        <w:t xml:space="preserve">    [Request in frame: 97]</w:t>
      </w:r>
    </w:p>
    <w:p w:rsidR="000769BB" w:rsidRPr="003F4360" w:rsidRDefault="000769BB" w:rsidP="003F4360">
      <w:pPr>
        <w:rPr>
          <w:sz w:val="22"/>
          <w:lang w:val="uk-UA"/>
        </w:rPr>
      </w:pPr>
      <w:r w:rsidRPr="003F4360">
        <w:rPr>
          <w:sz w:val="22"/>
          <w:lang w:val="uk-UA"/>
        </w:rPr>
        <w:t xml:space="preserve">    [Request URI: http://gaia.cs.umass.edu/favicon.ico]</w:t>
      </w:r>
    </w:p>
    <w:p w:rsidR="000769BB" w:rsidRPr="003F4360" w:rsidRDefault="000769BB" w:rsidP="003F4360">
      <w:pPr>
        <w:rPr>
          <w:sz w:val="22"/>
          <w:lang w:val="uk-UA"/>
        </w:rPr>
      </w:pPr>
      <w:r w:rsidRPr="003F4360">
        <w:rPr>
          <w:sz w:val="22"/>
          <w:lang w:val="uk-UA"/>
        </w:rPr>
        <w:t xml:space="preserve">    File Data: 209 bytes</w:t>
      </w:r>
    </w:p>
    <w:p w:rsidR="000769BB" w:rsidRPr="003F4360" w:rsidRDefault="000769BB" w:rsidP="003F4360">
      <w:pPr>
        <w:rPr>
          <w:sz w:val="22"/>
          <w:lang w:val="uk-UA"/>
        </w:rPr>
      </w:pPr>
      <w:r w:rsidRPr="003F4360">
        <w:rPr>
          <w:sz w:val="22"/>
          <w:lang w:val="uk-UA"/>
        </w:rPr>
        <w:t>Line-based text data: text/html (7 lines)</w:t>
      </w:r>
    </w:p>
    <w:p w:rsidR="000769BB" w:rsidRDefault="000769BB" w:rsidP="003F4360">
      <w:pPr>
        <w:rPr>
          <w:lang w:val="uk-UA"/>
        </w:rPr>
      </w:pPr>
    </w:p>
    <w:p w:rsidR="000769BB" w:rsidRPr="003F4360" w:rsidRDefault="000769BB" w:rsidP="003F4360">
      <w:pPr>
        <w:rPr>
          <w:lang w:val="uk-UA"/>
        </w:rPr>
      </w:pPr>
    </w:p>
    <w:p w:rsidR="000769BB" w:rsidRDefault="000769BB">
      <w:pPr>
        <w:rPr>
          <w:lang w:val="uk-UA"/>
        </w:rPr>
      </w:pPr>
    </w:p>
    <w:p w:rsidR="000769BB" w:rsidRDefault="000769BB">
      <w:pPr>
        <w:rPr>
          <w:lang w:val="uk-UA"/>
        </w:rPr>
      </w:pPr>
    </w:p>
    <w:p w:rsidR="000769BB" w:rsidRPr="003F4360" w:rsidRDefault="000769BB">
      <w:pPr>
        <w:rPr>
          <w:lang w:val="uk-UA"/>
        </w:rPr>
      </w:pPr>
    </w:p>
    <w:p w:rsidR="000769BB" w:rsidRDefault="000769BB"/>
    <w:p w:rsidR="000769BB" w:rsidRPr="00411925" w:rsidRDefault="000769BB">
      <w:pPr>
        <w:rPr>
          <w:b/>
          <w:bCs/>
          <w:lang w:val="ru-RU"/>
        </w:rPr>
      </w:pPr>
      <w:r w:rsidRPr="00411925">
        <w:rPr>
          <w:b/>
          <w:bCs/>
          <w:lang w:val="ru-RU"/>
        </w:rPr>
        <w:t>Контрольні запитання:</w:t>
      </w:r>
    </w:p>
    <w:p w:rsidR="000769BB" w:rsidRPr="00411925" w:rsidRDefault="000769BB">
      <w:pPr>
        <w:rPr>
          <w:lang w:val="ru-RU"/>
        </w:rPr>
      </w:pPr>
      <w:r w:rsidRPr="00411925">
        <w:rPr>
          <w:lang w:val="ru-RU"/>
        </w:rPr>
        <w:t>1. Які протоколи відображалися в вікні лістингу протоколів до включення фільтрації?</w:t>
      </w:r>
    </w:p>
    <w:p w:rsidR="000769BB" w:rsidRPr="00411925" w:rsidRDefault="000769BB">
      <w:pPr>
        <w:rPr>
          <w:lang w:val="ru-RU"/>
        </w:rPr>
      </w:pPr>
      <w:r>
        <w:t>MDNS</w:t>
      </w:r>
      <w:r w:rsidRPr="00411925">
        <w:rPr>
          <w:lang w:val="ru-RU"/>
        </w:rPr>
        <w:t xml:space="preserve">, </w:t>
      </w:r>
      <w:r>
        <w:t>SSDP</w:t>
      </w:r>
      <w:r w:rsidRPr="00411925">
        <w:rPr>
          <w:lang w:val="ru-RU"/>
        </w:rPr>
        <w:t xml:space="preserve">, </w:t>
      </w:r>
      <w:r>
        <w:t>ICMPv</w:t>
      </w:r>
      <w:r w:rsidRPr="00411925">
        <w:rPr>
          <w:lang w:val="ru-RU"/>
        </w:rPr>
        <w:t xml:space="preserve">6, </w:t>
      </w:r>
      <w:r>
        <w:t>DNS</w:t>
      </w:r>
      <w:r w:rsidRPr="00411925">
        <w:rPr>
          <w:lang w:val="ru-RU"/>
        </w:rPr>
        <w:t xml:space="preserve">, </w:t>
      </w:r>
      <w:r>
        <w:t>ICMP</w:t>
      </w:r>
      <w:r w:rsidRPr="00411925">
        <w:rPr>
          <w:lang w:val="ru-RU"/>
        </w:rPr>
        <w:t xml:space="preserve">, </w:t>
      </w:r>
      <w:r>
        <w:t>TCP</w:t>
      </w:r>
      <w:r w:rsidRPr="00411925">
        <w:rPr>
          <w:lang w:val="ru-RU"/>
        </w:rPr>
        <w:t xml:space="preserve">, </w:t>
      </w:r>
      <w:r>
        <w:t>IGMPv</w:t>
      </w:r>
      <w:r w:rsidRPr="00411925">
        <w:rPr>
          <w:lang w:val="ru-RU"/>
        </w:rPr>
        <w:t>2</w:t>
      </w:r>
    </w:p>
    <w:p w:rsidR="000769BB" w:rsidRPr="00411925" w:rsidRDefault="000769BB">
      <w:pPr>
        <w:rPr>
          <w:lang w:val="ru-RU"/>
        </w:rPr>
      </w:pPr>
    </w:p>
    <w:p w:rsidR="000769BB" w:rsidRDefault="000769BB">
      <w:r>
        <w:t xml:space="preserve">In computer networking, the </w:t>
      </w:r>
      <w:r>
        <w:rPr>
          <w:u w:val="single"/>
        </w:rPr>
        <w:t>multicast Domain Name System</w:t>
      </w:r>
      <w:r>
        <w:t xml:space="preserve"> (mDNS) resolves host names to IP addresses within small networks that do not include a local name server. It is a zero-configuration service, using essentially the same programming interfaces, packet formats and operating semantics as the unicast Domain Name System (DNS). </w:t>
      </w:r>
    </w:p>
    <w:p w:rsidR="000769BB" w:rsidRDefault="000769BB"/>
    <w:p w:rsidR="000769BB" w:rsidRDefault="000769BB">
      <w:r>
        <w:t xml:space="preserve">The </w:t>
      </w:r>
      <w:r>
        <w:rPr>
          <w:u w:val="single"/>
        </w:rPr>
        <w:t>Simple Service Discovery Protocol</w:t>
      </w:r>
      <w:r>
        <w:t xml:space="preserve"> (SSDP) is a network protocol based on the Internet Protocol Suite for advertisement and discovery of network services and presence information. It accomplishes this without assistance of server-based configuration mechanisms, such as the Dynamic Host Configuration Protocol (DHCP) or the Domain Name System (DNS), and without special static configuration of a network host. SSDP is the basis of the discovery protocol of Universal Plug and Play (UPnP) and is intended for use in residential or small office environments.</w:t>
      </w:r>
    </w:p>
    <w:p w:rsidR="000769BB" w:rsidRDefault="000769BB"/>
    <w:p w:rsidR="000769BB" w:rsidRDefault="000769BB">
      <w:r>
        <w:rPr>
          <w:u w:val="single"/>
        </w:rPr>
        <w:t>Internet Control Message Protocol version 6</w:t>
      </w:r>
      <w:r>
        <w:t xml:space="preserve"> (ICMPv6) is the implementation of the Internet Control Message Protocol (ICMP) for Internet Protocol version 6 (IPv6) defined in RFC 4443.[1] ICMPv6 is an integral part of IPv6 and performs error reporting and diagnostic functions (e.g., ping), and has a framework for extensions to implement future changes.</w:t>
      </w:r>
    </w:p>
    <w:p w:rsidR="000769BB" w:rsidRDefault="000769BB"/>
    <w:p w:rsidR="000769BB" w:rsidRDefault="000769BB">
      <w:r>
        <w:t xml:space="preserve">The </w:t>
      </w:r>
      <w:r>
        <w:rPr>
          <w:u w:val="single"/>
        </w:rPr>
        <w:t>Domain Name System</w:t>
      </w:r>
      <w:r>
        <w:t xml:space="preserve"> delegates the responsibility of assigning domain names and mapping those names to Internet resources by designating authoritative name servers for each domain.</w:t>
      </w:r>
    </w:p>
    <w:p w:rsidR="000769BB" w:rsidRDefault="000769BB"/>
    <w:p w:rsidR="000769BB" w:rsidRDefault="000769BB">
      <w:r>
        <w:rPr>
          <w:u w:val="single"/>
        </w:rPr>
        <w:t>The Internet Control Message Protocol</w:t>
      </w:r>
      <w:r>
        <w:t xml:space="preserve"> (ICMP) is one of the main protocols of the internet protocol suite. It is used by network devices, like routers, to send error messages indicating, for example, that a requested service is not available or that a host or router could not be reached. ICMP can also be used to relay query messages. It is assigned protocol number 1. ICMP differs from transport protocols such as TCP and UDP in that it is not typically used to exchange data between systems, nor is it regularly employed by end-user network applications (with the exception of some diagnostic tools like ping and traceroute).</w:t>
      </w:r>
    </w:p>
    <w:p w:rsidR="000769BB" w:rsidRDefault="000769BB"/>
    <w:p w:rsidR="000769BB" w:rsidRDefault="000769BB">
      <w:r>
        <w:t xml:space="preserve">The </w:t>
      </w:r>
      <w:r>
        <w:rPr>
          <w:u w:val="single"/>
        </w:rPr>
        <w:t>Transmission Control Protocol</w:t>
      </w:r>
      <w:r>
        <w:t xml:space="preserve"> provides a communication service at an intermediate level between an application program and the Internet Protocol. It provides host-to-host connectivity at the Transport Layer of the Internet model. </w:t>
      </w:r>
    </w:p>
    <w:p w:rsidR="000769BB" w:rsidRDefault="000769BB"/>
    <w:p w:rsidR="000769BB" w:rsidRDefault="000769BB">
      <w:r>
        <w:t xml:space="preserve">The </w:t>
      </w:r>
      <w:r>
        <w:rPr>
          <w:u w:val="single"/>
        </w:rPr>
        <w:t>Internet Group Management Protocol</w:t>
      </w:r>
      <w:r>
        <w:t xml:space="preserve"> (IGMP) is a communications protocol used by hosts and adjacent routers on IPv4 networks to establish multicast group memberships. IGMP is an integral part of IP multicast. IGMP can be used for one-to-many networking applications such as online streaming video and gaming, and allows more efficient use of resources when supporting these types of applications. IGMP is used on IPv4 networks. Multicast management on IPv6 networks is handled by Multicast Listener Discovery (MLD) which uses ICMPv6 messaging in contrast to IGMP's bare IP encapsulation.</w:t>
      </w:r>
    </w:p>
    <w:p w:rsidR="000769BB" w:rsidRDefault="000769BB"/>
    <w:p w:rsidR="000769BB" w:rsidRPr="00411925" w:rsidRDefault="000769BB">
      <w:pPr>
        <w:rPr>
          <w:lang w:val="ru-RU"/>
        </w:rPr>
      </w:pPr>
      <w:r w:rsidRPr="00411925">
        <w:rPr>
          <w:lang w:val="ru-RU"/>
        </w:rPr>
        <w:t>2. Які протоколи використовувалися в збережених пакетах запиту та відповіді?</w:t>
      </w:r>
    </w:p>
    <w:p w:rsidR="000769BB" w:rsidRDefault="000769BB">
      <w:r>
        <w:t>Ethernet II, Internet Protocol Version 4, Transmission Control Protocol</w:t>
      </w:r>
    </w:p>
    <w:p w:rsidR="000769BB" w:rsidRDefault="000769BB"/>
    <w:p w:rsidR="000769BB" w:rsidRPr="00411925" w:rsidRDefault="000769BB">
      <w:pPr>
        <w:rPr>
          <w:lang w:val="ru-RU"/>
        </w:rPr>
      </w:pPr>
      <w:r w:rsidRPr="00411925">
        <w:rPr>
          <w:lang w:val="ru-RU"/>
        </w:rPr>
        <w:t>3. Який період часу пройшов з часу відсилки першого пакету із запитом сторінки до отримання першого пакету з відповіддю сервера?</w:t>
      </w:r>
    </w:p>
    <w:p w:rsidR="000769BB" w:rsidRDefault="000769BB" w:rsidP="003F4360">
      <w:pPr>
        <w:jc w:val="left"/>
        <w:rPr>
          <w:sz w:val="22"/>
          <w:lang w:val="uk-UA"/>
        </w:rPr>
      </w:pPr>
      <w:r w:rsidRPr="003F4360">
        <w:rPr>
          <w:sz w:val="22"/>
          <w:lang w:val="uk-UA"/>
        </w:rPr>
        <w:t>0.183360000 seconds</w:t>
      </w:r>
    </w:p>
    <w:p w:rsidR="000769BB" w:rsidRPr="00411925" w:rsidRDefault="000769BB">
      <w:pPr>
        <w:rPr>
          <w:lang w:val="ru-RU"/>
        </w:rPr>
      </w:pPr>
    </w:p>
    <w:p w:rsidR="000769BB" w:rsidRPr="00411925" w:rsidRDefault="000769BB">
      <w:pPr>
        <w:rPr>
          <w:lang w:val="ru-RU"/>
        </w:rPr>
      </w:pPr>
      <w:r w:rsidRPr="00411925">
        <w:rPr>
          <w:lang w:val="ru-RU"/>
        </w:rPr>
        <w:t>4. Якими були вихідна та цільова адреси пакетів із запитом та із відповіддю?</w:t>
      </w:r>
    </w:p>
    <w:p w:rsidR="000769BB" w:rsidRPr="00411925" w:rsidRDefault="000769BB">
      <w:pPr>
        <w:rPr>
          <w:lang w:val="ru-RU"/>
        </w:rPr>
      </w:pPr>
      <w:r>
        <w:rPr>
          <w:lang w:val="ru-RU"/>
        </w:rPr>
        <w:t>192.168.43.213</w:t>
      </w:r>
      <w:r w:rsidRPr="00411925">
        <w:rPr>
          <w:lang w:val="ru-RU"/>
        </w:rPr>
        <w:t xml:space="preserve">         128.119.245.12</w:t>
      </w:r>
    </w:p>
    <w:p w:rsidR="000769BB" w:rsidRPr="00411925" w:rsidRDefault="000769BB">
      <w:pPr>
        <w:rPr>
          <w:lang w:val="ru-RU"/>
        </w:rPr>
      </w:pPr>
      <w:r>
        <w:rPr>
          <w:lang w:val="ru-RU"/>
        </w:rPr>
        <w:t>128.119.245.12        192.168.43.213</w:t>
      </w:r>
    </w:p>
    <w:p w:rsidR="000769BB" w:rsidRPr="00411925" w:rsidRDefault="000769BB">
      <w:pPr>
        <w:rPr>
          <w:lang w:val="ru-RU"/>
        </w:rPr>
      </w:pPr>
    </w:p>
    <w:p w:rsidR="000769BB" w:rsidRPr="00411925" w:rsidRDefault="000769BB">
      <w:pPr>
        <w:rPr>
          <w:lang w:val="ru-RU"/>
        </w:rPr>
      </w:pPr>
      <w:r w:rsidRPr="00411925">
        <w:rPr>
          <w:lang w:val="ru-RU"/>
        </w:rPr>
        <w:t xml:space="preserve">5. Яким був перший рядок запиту на рівні протоколу </w:t>
      </w:r>
      <w:r>
        <w:t>HTTP</w:t>
      </w:r>
      <w:r w:rsidRPr="00411925">
        <w:rPr>
          <w:lang w:val="ru-RU"/>
        </w:rPr>
        <w:t>?</w:t>
      </w:r>
    </w:p>
    <w:p w:rsidR="000769BB" w:rsidRDefault="000769BB">
      <w:pPr>
        <w:rPr>
          <w:sz w:val="22"/>
        </w:rPr>
      </w:pPr>
      <w:r w:rsidRPr="003F4360">
        <w:rPr>
          <w:sz w:val="22"/>
        </w:rPr>
        <w:t>GET /wireshark-labs/INTRO-wireshark-file1.html HTTP/1.1\r\n</w:t>
      </w:r>
    </w:p>
    <w:p w:rsidR="000769BB" w:rsidRDefault="000769BB"/>
    <w:p w:rsidR="000769BB" w:rsidRPr="00411925" w:rsidRDefault="000769BB">
      <w:pPr>
        <w:rPr>
          <w:lang w:val="ru-RU"/>
        </w:rPr>
      </w:pPr>
      <w:r w:rsidRPr="00411925">
        <w:rPr>
          <w:lang w:val="ru-RU"/>
        </w:rPr>
        <w:t xml:space="preserve">6. Яким був перший рядок відповіді на рівні протоколу </w:t>
      </w:r>
      <w:r>
        <w:t>HTTP</w:t>
      </w:r>
      <w:r w:rsidRPr="00411925">
        <w:rPr>
          <w:lang w:val="ru-RU"/>
        </w:rPr>
        <w:t>?</w:t>
      </w:r>
    </w:p>
    <w:p w:rsidR="000769BB" w:rsidRDefault="000769BB" w:rsidP="003F4360">
      <w:pPr>
        <w:rPr>
          <w:sz w:val="22"/>
          <w:lang w:val="uk-UA"/>
        </w:rPr>
      </w:pPr>
      <w:r w:rsidRPr="003F4360">
        <w:rPr>
          <w:sz w:val="22"/>
          <w:lang w:val="uk-UA"/>
        </w:rPr>
        <w:t>HTTP/1.1 200 OK\r\n</w:t>
      </w:r>
    </w:p>
    <w:p w:rsidR="000769BB" w:rsidRDefault="000769BB" w:rsidP="003F4360">
      <w:pPr>
        <w:rPr>
          <w:sz w:val="22"/>
          <w:lang w:val="uk-UA"/>
        </w:rPr>
      </w:pPr>
    </w:p>
    <w:p w:rsidR="000769BB" w:rsidRPr="006C1929" w:rsidRDefault="000769BB" w:rsidP="003F4360">
      <w:pPr>
        <w:rPr>
          <w:sz w:val="24"/>
          <w:lang w:val="uk-UA"/>
        </w:rPr>
      </w:pPr>
      <w:r w:rsidRPr="006C1929">
        <w:rPr>
          <w:b/>
          <w:sz w:val="24"/>
          <w:lang w:val="uk-UA"/>
        </w:rPr>
        <w:t xml:space="preserve">Висновок: </w:t>
      </w:r>
      <w:r>
        <w:rPr>
          <w:sz w:val="24"/>
          <w:lang w:val="uk-UA"/>
        </w:rPr>
        <w:t xml:space="preserve">на цій роботі я навчився використовувати програму </w:t>
      </w:r>
      <w:r>
        <w:rPr>
          <w:sz w:val="24"/>
        </w:rPr>
        <w:t>Wireshark</w:t>
      </w:r>
      <w:r>
        <w:rPr>
          <w:sz w:val="24"/>
          <w:lang w:val="ru-RU"/>
        </w:rPr>
        <w:t xml:space="preserve"> </w:t>
      </w:r>
      <w:r>
        <w:rPr>
          <w:sz w:val="24"/>
          <w:lang w:val="uk-UA"/>
        </w:rPr>
        <w:t>та за допомогою неї виловлювати пакети з даними.</w:t>
      </w:r>
      <w:bookmarkStart w:id="0" w:name="_GoBack"/>
      <w:bookmarkEnd w:id="0"/>
    </w:p>
    <w:p w:rsidR="000769BB" w:rsidRPr="006C1929" w:rsidRDefault="000769BB">
      <w:pPr>
        <w:rPr>
          <w:lang w:val="ru-RU"/>
        </w:rPr>
      </w:pPr>
    </w:p>
    <w:sectPr w:rsidR="000769BB" w:rsidRPr="006C1929" w:rsidSect="0040304C">
      <w:pgSz w:w="11906" w:h="16838"/>
      <w:pgMar w:top="1440" w:right="1800" w:bottom="1440" w:left="1800" w:header="0" w:footer="0" w:gutter="0"/>
      <w:cols w:space="720"/>
      <w:formProt w:val="0"/>
      <w:docGrid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imSunfalt">
    <w:altName w:val="Arial Unicode MS"/>
    <w:panose1 w:val="00000000000000000000"/>
    <w:charset w:val="86"/>
    <w:family w:val="auto"/>
    <w:notTrueType/>
    <w:pitch w:val="variable"/>
    <w:sig w:usb0="00000001" w:usb1="080E0000" w:usb2="00000010" w:usb3="00000000" w:csb0="00040000" w:csb1="00000000"/>
  </w:font>
  <w:font w:name="FreeSans">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A2FC1"/>
    <w:rsid w:val="000769BB"/>
    <w:rsid w:val="003F4360"/>
    <w:rsid w:val="0040304C"/>
    <w:rsid w:val="00411925"/>
    <w:rsid w:val="00597F5F"/>
    <w:rsid w:val="006B4873"/>
    <w:rsid w:val="006C1929"/>
    <w:rsid w:val="00AA2FC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falt" w:hAnsi="Times New Roman" w:cs="Times New Roman"/>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semiHidden="1" w:unhideWhenUsed="1"/>
    <w:lsdException w:name="Table Grid" w:uiPriority="59"/>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304C"/>
    <w:pPr>
      <w:widowControl w:val="0"/>
      <w:suppressAutoHyphens/>
      <w:jc w:val="both"/>
    </w:pPr>
    <w:rPr>
      <w:color w:val="00000A"/>
      <w:sz w:val="21"/>
      <w:szCs w:val="24"/>
      <w:lang w:val="en-US"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
    <w:name w:val="Интернет-ссылка"/>
    <w:uiPriority w:val="99"/>
    <w:rsid w:val="0040304C"/>
    <w:rPr>
      <w:color w:val="000080"/>
      <w:u w:val="single"/>
    </w:rPr>
  </w:style>
  <w:style w:type="paragraph" w:styleId="Title">
    <w:name w:val="Title"/>
    <w:basedOn w:val="Normal"/>
    <w:next w:val="BodyText"/>
    <w:link w:val="TitleChar"/>
    <w:uiPriority w:val="99"/>
    <w:qFormat/>
    <w:rsid w:val="0040304C"/>
    <w:pPr>
      <w:suppressLineNumbers/>
      <w:spacing w:before="120" w:after="120"/>
    </w:pPr>
    <w:rPr>
      <w:rFonts w:cs="FreeSans"/>
      <w:i/>
      <w:iCs/>
      <w:sz w:val="24"/>
    </w:rPr>
  </w:style>
  <w:style w:type="character" w:customStyle="1" w:styleId="TitleChar">
    <w:name w:val="Title Char"/>
    <w:basedOn w:val="DefaultParagraphFont"/>
    <w:link w:val="Title"/>
    <w:uiPriority w:val="10"/>
    <w:rsid w:val="00560E59"/>
    <w:rPr>
      <w:rFonts w:asciiTheme="majorHAnsi" w:eastAsiaTheme="majorEastAsia" w:hAnsiTheme="majorHAnsi" w:cstheme="majorBidi"/>
      <w:b/>
      <w:bCs/>
      <w:color w:val="00000A"/>
      <w:kern w:val="28"/>
      <w:sz w:val="32"/>
      <w:szCs w:val="32"/>
      <w:lang w:val="en-US" w:eastAsia="zh-CN"/>
    </w:rPr>
  </w:style>
  <w:style w:type="paragraph" w:styleId="BodyText">
    <w:name w:val="Body Text"/>
    <w:basedOn w:val="Normal"/>
    <w:link w:val="BodyTextChar"/>
    <w:uiPriority w:val="99"/>
    <w:rsid w:val="0040304C"/>
    <w:pPr>
      <w:spacing w:after="140" w:line="288" w:lineRule="auto"/>
    </w:pPr>
  </w:style>
  <w:style w:type="character" w:customStyle="1" w:styleId="BodyTextChar">
    <w:name w:val="Body Text Char"/>
    <w:basedOn w:val="DefaultParagraphFont"/>
    <w:link w:val="BodyText"/>
    <w:uiPriority w:val="99"/>
    <w:semiHidden/>
    <w:rsid w:val="00560E59"/>
    <w:rPr>
      <w:color w:val="00000A"/>
      <w:sz w:val="21"/>
      <w:szCs w:val="24"/>
      <w:lang w:val="en-US" w:eastAsia="zh-CN"/>
    </w:rPr>
  </w:style>
  <w:style w:type="paragraph" w:styleId="List">
    <w:name w:val="List"/>
    <w:basedOn w:val="BodyText"/>
    <w:uiPriority w:val="99"/>
    <w:rsid w:val="0040304C"/>
    <w:rPr>
      <w:rFonts w:cs="FreeSans"/>
    </w:rPr>
  </w:style>
  <w:style w:type="paragraph" w:styleId="Index1">
    <w:name w:val="index 1"/>
    <w:basedOn w:val="Normal"/>
    <w:next w:val="Normal"/>
    <w:autoRedefine/>
    <w:uiPriority w:val="99"/>
    <w:semiHidden/>
    <w:pPr>
      <w:ind w:left="210" w:hanging="210"/>
    </w:pPr>
  </w:style>
  <w:style w:type="paragraph" w:styleId="IndexHeading">
    <w:name w:val="index heading"/>
    <w:basedOn w:val="Normal"/>
    <w:uiPriority w:val="99"/>
    <w:rsid w:val="0040304C"/>
    <w:pPr>
      <w:suppressLineNumbers/>
    </w:pPr>
    <w:rPr>
      <w:rFonts w:cs="FreeSan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Pages>
  <Words>1301</Words>
  <Characters>7418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alice</dc:creator>
  <cp:keywords/>
  <dc:description/>
  <cp:lastModifiedBy>Dima</cp:lastModifiedBy>
  <cp:revision>2</cp:revision>
  <dcterms:created xsi:type="dcterms:W3CDTF">2020-05-27T10:06:00Z</dcterms:created>
  <dcterms:modified xsi:type="dcterms:W3CDTF">2020-05-27T10:06:00Z</dcterms:modified>
</cp:coreProperties>
</file>