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12A48" w:rsidRDefault="00612A48" w:rsidP="00CD415F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12A48" w:rsidRDefault="00612A48" w:rsidP="00CD415F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612A48" w:rsidRPr="006E6208" w:rsidRDefault="00612A48" w:rsidP="00CD415F">
      <w:pPr>
        <w:spacing w:line="240" w:lineRule="auto"/>
        <w:ind w:rightChars="-444" w:right="31680"/>
        <w:rPr>
          <w:b/>
          <w:lang w:val="ru-RU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Pr="006E6208" w:rsidRDefault="00612A48" w:rsidP="00CD415F">
      <w:pPr>
        <w:spacing w:line="240" w:lineRule="auto"/>
        <w:ind w:rightChars="-444" w:right="31680"/>
        <w:rPr>
          <w:b/>
          <w:lang w:val="ru-RU"/>
        </w:rPr>
      </w:pPr>
    </w:p>
    <w:p w:rsidR="00612A48" w:rsidRDefault="00612A48" w:rsidP="00CD415F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612A48" w:rsidRPr="00CD415F" w:rsidRDefault="00612A48" w:rsidP="00CD415F">
      <w:pPr>
        <w:spacing w:line="240" w:lineRule="auto"/>
        <w:ind w:rightChars="-444" w:right="3168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</w:t>
      </w:r>
      <w:r w:rsidRPr="00CD415F">
        <w:rPr>
          <w:b/>
          <w:sz w:val="28"/>
          <w:szCs w:val="28"/>
          <w:lang w:val="ru-RU"/>
        </w:rPr>
        <w:t>7</w:t>
      </w:r>
    </w:p>
    <w:p w:rsidR="00612A48" w:rsidRPr="006E6208" w:rsidRDefault="00612A48" w:rsidP="00CD415F">
      <w:pPr>
        <w:spacing w:line="240" w:lineRule="auto"/>
        <w:ind w:rightChars="-444" w:right="3168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Тарасевич А</w:t>
      </w:r>
      <w:r>
        <w:rPr>
          <w:b/>
          <w:sz w:val="28"/>
          <w:szCs w:val="28"/>
          <w:lang w:val="ru-RU"/>
        </w:rPr>
        <w:t>.А</w:t>
      </w:r>
    </w:p>
    <w:p w:rsidR="00612A48" w:rsidRDefault="00612A48" w:rsidP="00CD415F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rPr>
          <w:b/>
          <w:lang w:val="uk-UA"/>
        </w:rPr>
      </w:pPr>
    </w:p>
    <w:p w:rsidR="00612A48" w:rsidRDefault="00612A48" w:rsidP="00CD415F">
      <w:pPr>
        <w:spacing w:line="240" w:lineRule="auto"/>
        <w:ind w:rightChars="-444" w:right="31680"/>
        <w:jc w:val="center"/>
        <w:rPr>
          <w:b/>
          <w:lang w:val="uk-UA"/>
        </w:rPr>
      </w:pPr>
      <w:r>
        <w:rPr>
          <w:b/>
          <w:lang w:val="uk-UA"/>
        </w:rPr>
        <w:t>Київ – 2020р.</w:t>
      </w:r>
    </w:p>
    <w:p w:rsidR="00612A48" w:rsidRPr="006E6208" w:rsidRDefault="00612A48" w:rsidP="00CD415F">
      <w:pPr>
        <w:ind w:rightChars="-444" w:right="31680"/>
        <w:jc w:val="left"/>
        <w:rPr>
          <w:bCs/>
        </w:rPr>
      </w:pPr>
      <w:r w:rsidRPr="006E6208">
        <w:rPr>
          <w:b/>
          <w:bCs/>
          <w:sz w:val="24"/>
          <w:lang w:val="ru-RU"/>
        </w:rPr>
        <w:t>Пакети</w:t>
      </w:r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для</w:t>
      </w:r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відповідей</w:t>
      </w:r>
      <w:r w:rsidRPr="006E6208">
        <w:rPr>
          <w:b/>
          <w:bCs/>
          <w:sz w:val="24"/>
        </w:rPr>
        <w:t xml:space="preserve"> 1-7 </w:t>
      </w:r>
      <w:r w:rsidRPr="006E6208">
        <w:rPr>
          <w:b/>
          <w:bCs/>
          <w:sz w:val="24"/>
          <w:lang w:val="ru-RU"/>
        </w:rPr>
        <w:t>та</w:t>
      </w:r>
      <w:r w:rsidRPr="006E6208">
        <w:rPr>
          <w:b/>
          <w:bCs/>
          <w:sz w:val="24"/>
        </w:rPr>
        <w:t xml:space="preserve"> 8-11:</w:t>
      </w:r>
      <w:r w:rsidRPr="006E6208">
        <w:rPr>
          <w:b/>
          <w:bCs/>
          <w:sz w:val="24"/>
        </w:rPr>
        <w:br/>
      </w:r>
      <w:r w:rsidRPr="006E6208">
        <w:rPr>
          <w:b/>
          <w:bCs/>
          <w:sz w:val="24"/>
          <w:lang w:val="ru-RU"/>
        </w:rPr>
        <w:t>Запит</w:t>
      </w:r>
      <w:r w:rsidRPr="006E6208">
        <w:rPr>
          <w:b/>
          <w:bCs/>
          <w:sz w:val="24"/>
        </w:rPr>
        <w:t>:</w:t>
      </w:r>
      <w:r>
        <w:rPr>
          <w:b/>
          <w:bCs/>
        </w:rPr>
        <w:br/>
      </w:r>
      <w:r w:rsidRPr="006E6208">
        <w:rPr>
          <w:bCs/>
        </w:rPr>
        <w:t>Frame 39: 557 bytes on wire (4456 bits), 557 bytes captured (4456 bits) on interface \Device\NPF_{02DF4F74-5D72-4C21-BA18-F120F10D4FED}, id 0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>Ethernet II, Src: CyberTAN_c2:ea:a9 (60:14:b3:c2:ea:a9), Dst: 66:c2:de:fb:31:14 (66:c2:de:fb:31:14)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>Internet Protocol Version 4, Src: 192.168.43.213, Dst: 128.119.245.12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Transmission Control Protocol, </w:t>
      </w:r>
      <w:smartTag w:uri="urn:schemas-microsoft-com:office:smarttags" w:element="PlaceName">
        <w:r w:rsidRPr="006E6208">
          <w:rPr>
            <w:bCs/>
          </w:rPr>
          <w:t>Src</w:t>
        </w:r>
      </w:smartTag>
      <w:r w:rsidRPr="006E6208">
        <w:rPr>
          <w:bCs/>
        </w:rPr>
        <w:t xml:space="preserve"> </w:t>
      </w:r>
      <w:smartTag w:uri="urn:schemas-microsoft-com:office:smarttags" w:element="PlaceType">
        <w:r w:rsidRPr="006E6208">
          <w:rPr>
            <w:bCs/>
          </w:rPr>
          <w:t>Port</w:t>
        </w:r>
      </w:smartTag>
      <w:r w:rsidRPr="006E6208">
        <w:rPr>
          <w:bCs/>
        </w:rPr>
        <w:t xml:space="preserve">: 50275, </w:t>
      </w:r>
      <w:smartTag w:uri="urn:schemas-microsoft-com:office:smarttags" w:element="place">
        <w:smartTag w:uri="urn:schemas-microsoft-com:office:smarttags" w:element="PlaceName">
          <w:r w:rsidRPr="006E6208">
            <w:rPr>
              <w:bCs/>
            </w:rPr>
            <w:t>Dst</w:t>
          </w:r>
        </w:smartTag>
        <w:r w:rsidRPr="006E6208">
          <w:rPr>
            <w:bCs/>
          </w:rPr>
          <w:t xml:space="preserve"> </w:t>
        </w:r>
        <w:smartTag w:uri="urn:schemas-microsoft-com:office:smarttags" w:element="PlaceType">
          <w:r w:rsidRPr="006E6208">
            <w:rPr>
              <w:bCs/>
            </w:rPr>
            <w:t>Port</w:t>
          </w:r>
        </w:smartTag>
      </w:smartTag>
      <w:r w:rsidRPr="006E6208">
        <w:rPr>
          <w:bCs/>
        </w:rPr>
        <w:t>: 80, Seq: 1, Ack: 1, Len: 503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>Hypertext Transfer Protocol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GET /wireshark-labs/HTTP-wireshark-file1.html HTTP/1.1\r\n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Host: gaia.cs.umass.edu\r\n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Connection: keep-alive\r\n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DNT: 1\r\n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Upgrade-Insecure-Requests: 1\r\n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User-Agent: Mozilla/5.0 (Windows NT 10.0; Win64; x64) AppleWebKit/537.36 (KHTML, like Gecko) Chrome/79.0.3945.130 Safari/537.36\r\n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Accept: text/html,application/xhtml+xml,application/xml;q=0.9,image/webp,image/apng,*/*;q=0.8,application/signed-exchange;v=b3;q=0.9\r\n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Accept-Encoding: gzip, deflate\r\n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Accept-Language: ru-RU,ru;q=0.9,en-US;q=0.8,en;q=0.7,uk;q=0.6\r\n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\r\n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[Full request URI: http://gaia.cs.umass.edu/wireshark-labs/HTTP-wireshark-file1.html]</w:t>
      </w:r>
    </w:p>
    <w:p w:rsidR="00612A48" w:rsidRPr="006E6208" w:rsidRDefault="00612A48" w:rsidP="00CD415F">
      <w:pPr>
        <w:ind w:rightChars="-444" w:right="31680"/>
        <w:rPr>
          <w:bCs/>
        </w:rPr>
      </w:pPr>
      <w:r w:rsidRPr="006E6208">
        <w:rPr>
          <w:bCs/>
        </w:rPr>
        <w:t xml:space="preserve">    [HTTP request 1/1]</w:t>
      </w:r>
    </w:p>
    <w:p w:rsidR="00612A48" w:rsidRDefault="00612A48" w:rsidP="00CD415F">
      <w:pPr>
        <w:ind w:rightChars="-444" w:right="31680"/>
        <w:rPr>
          <w:b/>
          <w:bCs/>
        </w:rPr>
      </w:pPr>
      <w:r w:rsidRPr="006E6208">
        <w:rPr>
          <w:bCs/>
        </w:rPr>
        <w:t xml:space="preserve">    [Response in frame: 43]</w:t>
      </w:r>
    </w:p>
    <w:p w:rsidR="00612A48" w:rsidRDefault="00612A48" w:rsidP="00CD415F">
      <w:pPr>
        <w:ind w:rightChars="-444" w:right="31680"/>
        <w:rPr>
          <w:b/>
          <w:bCs/>
        </w:rPr>
      </w:pPr>
    </w:p>
    <w:p w:rsidR="00612A48" w:rsidRPr="006E6208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6E6208">
        <w:rPr>
          <w:b/>
          <w:bCs/>
          <w:sz w:val="24"/>
          <w:lang w:val="uk-UA"/>
        </w:rPr>
        <w:t>Відповідь:</w:t>
      </w:r>
    </w:p>
    <w:p w:rsidR="00612A48" w:rsidRPr="006E6208" w:rsidRDefault="00612A48" w:rsidP="00CD415F">
      <w:pPr>
        <w:ind w:rightChars="-444" w:right="31680"/>
        <w:jc w:val="left"/>
        <w:rPr>
          <w:bCs/>
          <w:lang w:val="uk-UA"/>
        </w:rPr>
      </w:pPr>
      <w:r w:rsidRPr="006E6208">
        <w:rPr>
          <w:bCs/>
          <w:lang w:val="uk-UA"/>
        </w:rPr>
        <w:t>Frame 43: 540 bytes on wire (4320 bits), 540 bytes captured (4320 bits) on interface \Device\NPF_{02DF4F74-5D72-4C21-BA18-F120F10D4FED}, id 0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>Ethernet II, Src: 66:c2:de:fb:31:14 (66:c2:de:fb:31:14), Dst: CyberTAN_c2:ea:a9 (60:14:b3:c2:ea:a9)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>Internet Protocol Version 4, Src: 128.119.245.12, Dst: 192.168.43.213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>Transmission Control Protocol, Src Port: 80, Dst Port: 50275, Seq: 1, Ack: 504, Len: 486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>Hypertext Transfer Protocol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HTTP/1.1 200 OK\r\n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Date: Wed, 26 Feb 2020 10:36:50 GMT\r\n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Server: Apache/2.4.6 (CentOS) OpenSSL/1.0.2k-fips PHP/5.4.16 mod_perl/2.0.11 Perl/v5.16.3\r\n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Last-Modified: Wed, 26 Feb 2020 06:59:03 GMT\r\n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ETag: "80-59f7523c82530"\r\n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Accept-Ranges: bytes\r\n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Content-Length: 128\r\n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Keep-Alive: timeout=5, max=100\r\n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Connection: Keep-Alive\r\n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Content-Type: text/html; charset=UTF-8\r\n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\r\n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[HTTP response 1/1]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[Time since request: 0.162403000 seconds]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[Request in frame: 39]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[Request URI: http://gaia.cs.umass.edu/wireshark-labs/HTTP-wireshark-file1.html]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 xml:space="preserve">    File Data: 128 bytes</w:t>
      </w:r>
    </w:p>
    <w:p w:rsidR="00612A48" w:rsidRPr="006E6208" w:rsidRDefault="00612A48" w:rsidP="00CD415F">
      <w:pPr>
        <w:ind w:rightChars="-444" w:right="31680"/>
        <w:rPr>
          <w:bCs/>
          <w:lang w:val="uk-UA"/>
        </w:rPr>
      </w:pPr>
      <w:r w:rsidRPr="006E6208">
        <w:rPr>
          <w:bCs/>
          <w:lang w:val="uk-UA"/>
        </w:rPr>
        <w:t>Line-based text data: text/html (4 lines)</w:t>
      </w:r>
    </w:p>
    <w:p w:rsidR="00612A48" w:rsidRDefault="00612A48" w:rsidP="00CD415F">
      <w:pPr>
        <w:ind w:rightChars="-444" w:right="31680"/>
        <w:rPr>
          <w:b/>
          <w:bCs/>
        </w:rPr>
      </w:pPr>
    </w:p>
    <w:p w:rsidR="00612A48" w:rsidRPr="00D62E47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Повторний запит:</w:t>
      </w:r>
    </w:p>
    <w:p w:rsidR="00612A48" w:rsidRPr="00D62E47" w:rsidRDefault="00612A48" w:rsidP="00CD415F">
      <w:pPr>
        <w:ind w:rightChars="-444" w:right="31680"/>
        <w:jc w:val="left"/>
        <w:rPr>
          <w:bCs/>
          <w:lang w:val="uk-UA"/>
        </w:rPr>
      </w:pPr>
      <w:r w:rsidRPr="00D62E47">
        <w:rPr>
          <w:bCs/>
          <w:lang w:val="uk-UA"/>
        </w:rPr>
        <w:t>Frame 79: 668 bytes on wire (5344 bits), 668 bytes captured (5344 bits) on interface \Device\NPF_{02DF4F74-5D72-4C21-BA18-F120F10D4FED}, id 0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Ethernet II, Src: CyberTAN_c2:ea:a9 (60:14:b3:c2:ea:a9), Dst: 66:c2:de:fb:31:14 (66:c2:de:fb:31:14)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Internet Protocol Version 4, Src: 192.168.43.213, Dst: 128.119.245.12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Transmission Control Protocol, Src Port: 50373, Dst Port: 80, Seq: 1, Ack: 1, Len: 614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Hypertext Transfer Protocol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GET /wireshark-labs/HTTP-wireshark-file1.html HTTP/1.1\r\n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Host: gaia.cs.umass.edu\r\n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Connection: keep-alive\r\n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Cache-Control: max-age=0\r\n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DNT: 1\r\n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Upgrade-Insecure-Requests: 1\r\n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User-Agent: Mozilla/5.0 (Windows NT 10.0; Win64; x64) AppleWebKit/537.36 (KHTML, like Gecko) Chrome/79.0.3945.130 Safari/537.36\r\n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Accept: text/html,application/xhtml+xml,application/xml;q=0.9,image/webp,image/apng,*/*;q=0.8,application/signed-exchange;v=b3;q=0.9\r\n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Accept-Encoding: gzip, deflate\r\n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Accept-Language: ru-RU,ru;q=0.9,en-US;q=0.8,en;q=0.7,uk;q=0.6\r\n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If-None-Match: "80-59f7523c82530"\r\n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If-Modified-Since: Wed, 26 Feb 2020 06:59:03 GMT\r\n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[Full request URI: http://gaia.cs.umass.edu/wireshark-labs/HTTP-wireshark-file1.html]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[HTTP request 1/1]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[Response in frame: 81]</w:t>
      </w:r>
    </w:p>
    <w:p w:rsidR="00612A48" w:rsidRDefault="00612A48" w:rsidP="00CD415F">
      <w:pPr>
        <w:ind w:rightChars="-444" w:right="31680"/>
        <w:rPr>
          <w:b/>
          <w:bCs/>
          <w:lang w:val="uk-UA"/>
        </w:rPr>
      </w:pPr>
    </w:p>
    <w:p w:rsidR="00612A48" w:rsidRPr="00D62E47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Відповідь:</w:t>
      </w:r>
    </w:p>
    <w:p w:rsidR="00612A48" w:rsidRPr="00D62E47" w:rsidRDefault="00612A48" w:rsidP="00CD415F">
      <w:pPr>
        <w:ind w:rightChars="-444" w:right="31680"/>
        <w:jc w:val="left"/>
        <w:rPr>
          <w:bCs/>
          <w:lang w:val="uk-UA"/>
        </w:rPr>
      </w:pPr>
      <w:r w:rsidRPr="00D62E47">
        <w:rPr>
          <w:bCs/>
          <w:lang w:val="uk-UA"/>
        </w:rPr>
        <w:t>Frame 81: 293 bytes on wire (2344 bits), 293 bytes captured (2344 bits) on interface \Device\NPF_{02DF4F74-5D72-4C21-BA18-F120F10D4FED}, id 0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Ethernet II, Src: 66:c2:de:fb:31:14 (66:c2:de:fb:31:14), Dst: CyberTAN_c2:ea:a9 (60:14:b3:c2:ea:a9)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Internet Protocol Version 4, Src: 128.119.245.12, Dst: 192.168.43.213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Transmission Control Protocol, Src Port: 80, Dst Port: 50373, Seq: 1, Ack: 615, Len: 239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>Hypertext Transfer Protocol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HTTP/1.1 304 Not Modified\r\n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Date: Wed, 26 Feb 2020 10:54:49 GMT\r\n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Server: Apache/2.4.6 (CentOS) OpenSSL/1.0.2k-fips PHP/5.4.16 mod_perl/2.0.11 Perl/v5.16.3\r\n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Connection: Keep-Alive\r\n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Keep-Alive: timeout=5, max=100\r\n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ETag: "80-59f7523c82530"\r\n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[HTTP response 1/1]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[Time since request: 0.181904000 seconds]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[Request in frame: 79]</w:t>
      </w:r>
    </w:p>
    <w:p w:rsidR="00612A48" w:rsidRPr="00D62E47" w:rsidRDefault="00612A48" w:rsidP="00CD415F">
      <w:pPr>
        <w:ind w:rightChars="-444" w:right="31680"/>
        <w:rPr>
          <w:bCs/>
          <w:lang w:val="uk-UA"/>
        </w:rPr>
      </w:pPr>
      <w:r w:rsidRPr="00D62E47">
        <w:rPr>
          <w:bCs/>
          <w:lang w:val="uk-UA"/>
        </w:rPr>
        <w:t xml:space="preserve">    [Request URI: http://gaia.cs.umass.edu/wireshark-labs/HTTP-wireshark-file1.html]</w:t>
      </w:r>
    </w:p>
    <w:p w:rsidR="00612A48" w:rsidRPr="00D62E47" w:rsidRDefault="00612A48" w:rsidP="00CD415F">
      <w:pPr>
        <w:ind w:rightChars="-444" w:right="31680"/>
        <w:rPr>
          <w:b/>
          <w:bCs/>
        </w:rPr>
      </w:pPr>
    </w:p>
    <w:p w:rsidR="00612A48" w:rsidRPr="00D62E47" w:rsidRDefault="00612A48" w:rsidP="00CD415F">
      <w:pPr>
        <w:ind w:rightChars="-444" w:right="31680"/>
        <w:rPr>
          <w:b/>
          <w:bCs/>
          <w:lang w:val="ru-RU"/>
        </w:rPr>
      </w:pPr>
      <w:r w:rsidRPr="00563D65">
        <w:rPr>
          <w:b/>
          <w:bCs/>
          <w:sz w:val="24"/>
          <w:lang w:val="ru-RU"/>
        </w:rPr>
        <w:t>Контрольні запитання</w:t>
      </w:r>
      <w:r w:rsidRPr="00D62E47">
        <w:rPr>
          <w:b/>
          <w:bCs/>
          <w:lang w:val="ru-RU"/>
        </w:rPr>
        <w:t>: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Яку версію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використовує ваш браузер (1.0 чи 1.1)? </w:t>
      </w:r>
      <w:r w:rsidRPr="00147C7B">
        <w:rPr>
          <w:b/>
          <w:bCs/>
          <w:sz w:val="24"/>
          <w:lang w:val="ru-RU"/>
        </w:rPr>
        <w:br/>
        <w:t xml:space="preserve"> 1.1 (</w:t>
      </w:r>
      <w:r w:rsidRPr="00147C7B">
        <w:rPr>
          <w:bCs/>
          <w:sz w:val="24"/>
        </w:rPr>
        <w:t>GET</w:t>
      </w:r>
      <w:r w:rsidRPr="00147C7B">
        <w:rPr>
          <w:bCs/>
          <w:sz w:val="24"/>
          <w:lang w:val="ru-RU"/>
        </w:rPr>
        <w:t xml:space="preserve"> /</w:t>
      </w:r>
      <w:r w:rsidRPr="00147C7B">
        <w:rPr>
          <w:bCs/>
          <w:sz w:val="24"/>
        </w:rPr>
        <w:t>wireshark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labs</w:t>
      </w:r>
      <w:r w:rsidRPr="00147C7B">
        <w:rPr>
          <w:bCs/>
          <w:sz w:val="24"/>
          <w:lang w:val="ru-RU"/>
        </w:rPr>
        <w:t>/</w:t>
      </w:r>
      <w:r w:rsidRPr="00147C7B">
        <w:rPr>
          <w:bCs/>
          <w:sz w:val="24"/>
        </w:rPr>
        <w:t>HTTP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wireshark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file</w:t>
      </w:r>
      <w:r w:rsidRPr="00147C7B">
        <w:rPr>
          <w:bCs/>
          <w:sz w:val="24"/>
          <w:lang w:val="ru-RU"/>
        </w:rPr>
        <w:t>1.</w:t>
      </w:r>
      <w:r w:rsidRPr="00147C7B">
        <w:rPr>
          <w:bCs/>
          <w:sz w:val="24"/>
        </w:rPr>
        <w:t>html</w:t>
      </w:r>
      <w:r w:rsidRPr="00147C7B">
        <w:rPr>
          <w:bCs/>
          <w:sz w:val="24"/>
          <w:lang w:val="ru-RU"/>
        </w:rPr>
        <w:t xml:space="preserve"> </w:t>
      </w:r>
      <w:r w:rsidRPr="00147C7B">
        <w:rPr>
          <w:bCs/>
          <w:sz w:val="24"/>
        </w:rPr>
        <w:t>HTTP</w:t>
      </w:r>
      <w:r w:rsidRPr="00147C7B">
        <w:rPr>
          <w:bCs/>
          <w:sz w:val="24"/>
          <w:lang w:val="ru-RU"/>
        </w:rPr>
        <w:t>/1.1\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  <w:r w:rsidRPr="00147C7B">
        <w:rPr>
          <w:bCs/>
          <w:sz w:val="24"/>
          <w:lang w:val="uk-UA"/>
        </w:rPr>
        <w:t>)</w:t>
      </w:r>
      <w:r w:rsidRPr="00147C7B">
        <w:rPr>
          <w:b/>
          <w:bCs/>
          <w:sz w:val="24"/>
          <w:lang w:val="ru-RU"/>
        </w:rPr>
        <w:br/>
        <w:t>Яку версію</w:t>
      </w:r>
      <w:r w:rsidRPr="00147C7B">
        <w:rPr>
          <w:b/>
          <w:bCs/>
          <w:sz w:val="24"/>
          <w:lang w:val="uk-UA"/>
        </w:rPr>
        <w:t xml:space="preserve"> </w:t>
      </w:r>
      <w:r w:rsidRPr="00147C7B">
        <w:rPr>
          <w:b/>
          <w:bCs/>
          <w:sz w:val="24"/>
          <w:lang w:val="ru-RU"/>
        </w:rPr>
        <w:t>протоколу використовує сервер?</w:t>
      </w:r>
      <w:r w:rsidRPr="00147C7B">
        <w:rPr>
          <w:b/>
          <w:bCs/>
          <w:sz w:val="24"/>
          <w:lang w:val="ru-RU"/>
        </w:rPr>
        <w:br/>
        <w:t xml:space="preserve"> 1.1 (</w:t>
      </w:r>
      <w:r w:rsidRPr="00147C7B">
        <w:rPr>
          <w:bCs/>
          <w:sz w:val="24"/>
          <w:lang w:val="uk-UA"/>
        </w:rPr>
        <w:t>HTTP/1.1 200 OK\r\n</w:t>
      </w:r>
      <w:r w:rsidRPr="00147C7B">
        <w:rPr>
          <w:b/>
          <w:bCs/>
          <w:sz w:val="24"/>
          <w:lang w:val="ru-RU"/>
        </w:rPr>
        <w:t>)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Які мови (якщо вказано) браузер може прийняти від сервера?</w:t>
      </w:r>
    </w:p>
    <w:p w:rsidR="00612A48" w:rsidRPr="00147C7B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147C7B">
        <w:rPr>
          <w:sz w:val="24"/>
          <w:lang w:val="ru-RU"/>
        </w:rPr>
        <w:t>Російська російська,</w:t>
      </w:r>
      <w:r w:rsidRPr="00147C7B">
        <w:rPr>
          <w:sz w:val="24"/>
          <w:lang w:val="uk-UA"/>
        </w:rPr>
        <w:t xml:space="preserve"> будь’яка російська, америкааньська англійська, будь’яка англійська та українська</w:t>
      </w:r>
      <w:r w:rsidRPr="00147C7B">
        <w:rPr>
          <w:sz w:val="24"/>
          <w:lang w:val="uk-UA"/>
        </w:rPr>
        <w:br/>
      </w:r>
      <w:r w:rsidRPr="00147C7B">
        <w:rPr>
          <w:bCs/>
          <w:sz w:val="24"/>
        </w:rPr>
        <w:t>Accept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Language</w:t>
      </w:r>
      <w:r w:rsidRPr="00147C7B">
        <w:rPr>
          <w:bCs/>
          <w:sz w:val="24"/>
          <w:lang w:val="ru-RU"/>
        </w:rPr>
        <w:t xml:space="preserve">: 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,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=0.9,</w:t>
      </w:r>
      <w:r w:rsidRPr="00147C7B">
        <w:rPr>
          <w:bCs/>
          <w:sz w:val="24"/>
        </w:rPr>
        <w:t>en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US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=0.8,</w:t>
      </w:r>
      <w:r w:rsidRPr="00147C7B">
        <w:rPr>
          <w:bCs/>
          <w:sz w:val="24"/>
        </w:rPr>
        <w:t>en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=0.7,</w:t>
      </w:r>
      <w:r w:rsidRPr="00147C7B">
        <w:rPr>
          <w:bCs/>
          <w:sz w:val="24"/>
        </w:rPr>
        <w:t>uk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=0.6\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Які </w:t>
      </w:r>
      <w:r w:rsidRPr="00147C7B">
        <w:rPr>
          <w:b/>
          <w:bCs/>
          <w:sz w:val="24"/>
        </w:rPr>
        <w:t>IP</w:t>
      </w:r>
      <w:r w:rsidRPr="00147C7B">
        <w:rPr>
          <w:b/>
          <w:bCs/>
          <w:sz w:val="24"/>
          <w:lang w:val="ru-RU"/>
        </w:rPr>
        <w:t>-адреси вашого комп’ютера та цільового веб-сервера?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Мого компютера: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192.168.</w:t>
      </w:r>
      <w:r w:rsidRPr="00147C7B">
        <w:rPr>
          <w:sz w:val="24"/>
          <w:lang w:val="uk-UA"/>
        </w:rPr>
        <w:t>43</w:t>
      </w:r>
      <w:r w:rsidRPr="00147C7B">
        <w:rPr>
          <w:sz w:val="24"/>
        </w:rPr>
        <w:t>.213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Веб-сервера: 128.119.245.12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Який статусний код сервер повернув у відповіді вашому браузеру?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200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Коли на сервері в останній раз був модифікований файл, який запитується браузером?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bCs/>
          <w:sz w:val="24"/>
          <w:lang w:val="uk-UA"/>
        </w:rPr>
        <w:t>Last-Modified: Wed, 26 Feb 2020 06:59:03 GMT\r\n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Скільки байт контенту повертається сервером?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128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</w:rPr>
      </w:pPr>
      <w:r w:rsidRPr="00147C7B">
        <w:rPr>
          <w:b/>
          <w:bCs/>
          <w:sz w:val="24"/>
          <w:lang w:val="ru-RU"/>
        </w:rP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</w:t>
      </w:r>
      <w:r w:rsidRPr="00147C7B">
        <w:rPr>
          <w:b/>
          <w:bCs/>
          <w:sz w:val="24"/>
        </w:rPr>
        <w:t>Якщо так, назвіть один з них.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Ні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</w:rPr>
      </w:pPr>
      <w:r w:rsidRPr="00147C7B">
        <w:rPr>
          <w:b/>
          <w:bCs/>
          <w:sz w:val="24"/>
          <w:lang w:val="ru-RU"/>
        </w:rPr>
        <w:t xml:space="preserve">Перевірте вміст першого запиту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від вашого браузера до сервера. </w:t>
      </w:r>
      <w:r w:rsidRPr="00147C7B">
        <w:rPr>
          <w:b/>
          <w:bCs/>
          <w:sz w:val="24"/>
        </w:rPr>
        <w:t>Чи є в ньому заголовок IF-MODIFIED-SINCE?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Ні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Перевірте вміст першої відповіді сервера. Чи повернув сервер вміст файлу безпосередньо у відповіді?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Так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Перевірте вміст другого запиту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. Чи є в ньому заголовок </w:t>
      </w:r>
      <w:r w:rsidRPr="00147C7B">
        <w:rPr>
          <w:b/>
          <w:bCs/>
          <w:sz w:val="24"/>
        </w:rPr>
        <w:t>IF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MODIFIED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SINCE</w:t>
      </w:r>
      <w:r w:rsidRPr="00147C7B">
        <w:rPr>
          <w:b/>
          <w:bCs/>
          <w:sz w:val="24"/>
          <w:lang w:val="ru-RU"/>
        </w:rPr>
        <w:t>? Якщо так, яке значення йому відповідає?</w:t>
      </w:r>
    </w:p>
    <w:p w:rsidR="00612A48" w:rsidRPr="00147C7B" w:rsidRDefault="00612A48" w:rsidP="00CD415F">
      <w:pPr>
        <w:ind w:rightChars="-444" w:right="31680"/>
        <w:rPr>
          <w:bCs/>
          <w:sz w:val="24"/>
          <w:lang w:val="uk-UA"/>
        </w:rPr>
      </w:pPr>
      <w:r w:rsidRPr="00147C7B">
        <w:rPr>
          <w:bCs/>
          <w:sz w:val="24"/>
          <w:lang w:val="uk-UA"/>
        </w:rPr>
        <w:t>If-Modified-Since: Wed, 26 Feb 2020 06:59:03 GMT\r\n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Який код та опис статусу другої відповіді сервера? Чи повернув сервер вміст файлу безпосередньо у відповіді?</w:t>
      </w:r>
    </w:p>
    <w:p w:rsidR="00612A48" w:rsidRPr="00147C7B" w:rsidRDefault="00612A48" w:rsidP="00CD415F">
      <w:pPr>
        <w:ind w:rightChars="-444" w:right="31680"/>
        <w:rPr>
          <w:sz w:val="24"/>
          <w:lang w:val="ru-RU"/>
        </w:rPr>
      </w:pPr>
      <w:r w:rsidRPr="00EE63EE">
        <w:rPr>
          <w:sz w:val="24"/>
          <w:lang w:val="ru-RU"/>
        </w:rPr>
        <w:t xml:space="preserve">304 </w:t>
      </w:r>
      <w:r w:rsidRPr="00147C7B">
        <w:rPr>
          <w:sz w:val="24"/>
        </w:rPr>
        <w:t>Not</w:t>
      </w:r>
      <w:r w:rsidRPr="00EE63EE">
        <w:rPr>
          <w:sz w:val="24"/>
          <w:lang w:val="ru-RU"/>
        </w:rPr>
        <w:t xml:space="preserve"> </w:t>
      </w:r>
      <w:r w:rsidRPr="00147C7B">
        <w:rPr>
          <w:sz w:val="24"/>
        </w:rPr>
        <w:t>Modified</w:t>
      </w:r>
      <w:r w:rsidRPr="00EE63EE">
        <w:rPr>
          <w:sz w:val="24"/>
          <w:lang w:val="ru-RU"/>
        </w:rPr>
        <w:t>, ні</w:t>
      </w:r>
    </w:p>
    <w:p w:rsidR="00612A48" w:rsidRPr="00EE63EE" w:rsidRDefault="00612A48" w:rsidP="00CD415F">
      <w:pPr>
        <w:ind w:rightChars="-444" w:right="31680"/>
        <w:rPr>
          <w:b/>
          <w:bCs/>
          <w:sz w:val="24"/>
          <w:lang w:val="ru-RU"/>
        </w:rPr>
      </w:pPr>
      <w:r w:rsidRPr="00EE63EE">
        <w:rPr>
          <w:b/>
          <w:bCs/>
          <w:sz w:val="24"/>
          <w:lang w:val="ru-RU"/>
        </w:rPr>
        <w:t>Пакети для відповідей 12-15:</w:t>
      </w:r>
    </w:p>
    <w:p w:rsidR="00612A48" w:rsidRPr="00563D65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Запит: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>Frame 28: 602 bytes on wire (4816 bits), 602 bytes captured (4816 bits) on interface \Device\NPF_{02DF4F74-5D72-4C21-BA18-F120F10D4FED}, id 0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Ethernet II, Src: CyberTAN_c2:ea:a9 (60:14:b3:c2:ea:a9), Dst: 66:c2:de:fb:31:14 (66:c2:de:fb:31:14)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Internet Protocol Version 4, Src: 192.168.43.213, Dst: 66.6.101.171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Transmission Control Protocol, Src Port: 51031, Dst Port: 80, Seq: 1, Ack: 1, Len: 548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Hypertext Transfer Protocol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/dyn/str_strip/000000000/00000000/0000000/000000/70000/3000%20/400/73435/73435.strip.gif HTTP/1.1\r\n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Host: www.dilbert.com\r\n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Connection: keep-alive\r\n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Upgrade-Insecure-Requests: 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User-Agent: Mozilla/5.0 (Windows NT 10.0; Win64; x64) AppleWebKit/537.36 (KHTML, like Gecko) Chrome/79.0.3945.130 Safari/537.36\r\n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Accept: text/html,application/xhtml+xml,application/xml;q=0.9,image/webp,image/apng,*/*;q=0.8,application/signed-exchange;v=b3;q=0.9\r\n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Accept-Encoding: gzip, deflate\r\n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Accept-Language: ru-RU,ru;q=0.9,en-US;q=0.8,en;q=0.7,uk;q=0.6\r\n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[Full request URI: http://www.dilbert.com/dyn/str_strip/000000000/00000000/0000000/000000/70000/3000%20/400/73435/73435.strip.gif]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[HTTP request 1/1]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[Response in frame: 35]</w:t>
      </w:r>
    </w:p>
    <w:p w:rsidR="00612A48" w:rsidRPr="00563D65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>Frame 35: 270 bytes on wire (2160 bits), 270 bytes captured (2160 bits) on interface \Device\NPF_{02DF4F74-5D72-4C21-BA18-F120F10D4FED}, id 0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Ethernet II, Src: 66:c2:de:fb:31:14 (66:c2:de:fb:31:14), Dst: CyberTAN_c2:ea:a9 (60:14:b3:c2:ea:a9)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Internet Protocol Version 4, Src: 66.6.101.171, Dst: 192.168.43.213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Transmission Control Protocol, Src Port: 80, Dst Port: 51031, Seq: 1, Ack: 549, Len: 216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Hypertext Transfer Protocol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HTTP/1.1 301 Moved Permanently\r\n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Content-Type: text/html\r\n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Content-length: 0\r\n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Connection: Close\r\n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Location: https://dilbert.com/dyn/str_strip/000000000/00000000/0000000/000000/70000/3000%20/400/73435/73435.strip.gif\r\n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[HTTP response 1/1]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[Time since request: 0.211876000 seconds]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[Request in frame: 28]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[Request URI: http://www.dilbert.com/dyn/str_strip/000000000/00000000/0000000/000000/70000/3000%20/400/73435/73435.strip.gif]</w:t>
      </w:r>
    </w:p>
    <w:p w:rsidR="00612A48" w:rsidRPr="00563D65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Повторний запит: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>Frame 143: 609 bytes on wire (4872 bits), 609 bytes captured (4872 bits) on interface \Device\NPF_{02DF4F74-5D72-4C21-BA18-F120F10D4FED}, id 0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Ethernet II, Src: CyberTAN_c2:ea:a9 (60:14:b3:c2:ea:a9), Dst: 66:c2:de:fb:31:14 (66:c2:de:fb:31:14)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Internet Protocol Version 4, Src: 192.168.43.213, Dst: 66.6.101.171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Transmission Control Protocol, Src Port: 51035, Dst Port: 80, Seq: 1, Ack: 1, Len: 555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>Hypertext Transfer Protocol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/dyn/str_strip/000000000/00000000/0000000/000000/70000/7000%20/300/77356/77356.strip.sunday.gif HTTP/1.1\r\n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Host: www.dilbert.com\r\n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Connection: keep-alive\r\n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Upgrade-Insecure-Requests: 1\r\n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User-Agent: Mozilla/5.0 (Windows NT 10.0; Win64; x64) AppleWebKit/537.36 (KHTML, like Gecko) Chrome/79.0.3945.130 Safari/537.36\r\n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Accept: text/html,application/xhtml+xml,application/xml;q=0.9,image/webp,image/apng,*/*;q=0.8,application/signed-exchange;v=b3;q=0.9\r\n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Accept-Encoding: gzip, deflate\r\n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Accept-Language: ru-RU,ru;q=0.9,en-US;q=0.8,en;q=0.7,uk;q=0.6\r\n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612A48" w:rsidRPr="00563D65" w:rsidRDefault="00612A48" w:rsidP="00CD415F">
      <w:pPr>
        <w:ind w:rightChars="-444" w:right="31680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[Full request URI: http://www.dilbert.com/dyn/str_strip/000000000/00000000/0000000/000000/70000/7000%20/300/77356/77356.strip.sunday.gif]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[HTTP request 1/1]</w:t>
      </w:r>
    </w:p>
    <w:p w:rsidR="00612A48" w:rsidRPr="00563D65" w:rsidRDefault="00612A48" w:rsidP="00CD415F">
      <w:pPr>
        <w:ind w:rightChars="-444" w:right="31680"/>
        <w:rPr>
          <w:bCs/>
          <w:lang w:val="uk-UA"/>
        </w:rPr>
      </w:pPr>
      <w:r w:rsidRPr="00563D65">
        <w:rPr>
          <w:bCs/>
          <w:lang w:val="uk-UA"/>
        </w:rPr>
        <w:t xml:space="preserve">    [Response in frame: 148]</w:t>
      </w:r>
    </w:p>
    <w:p w:rsidR="00612A48" w:rsidRPr="00563D65" w:rsidRDefault="00612A48" w:rsidP="00CD415F">
      <w:pPr>
        <w:ind w:rightChars="-444" w:right="31680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612A48" w:rsidRPr="00563D65" w:rsidRDefault="00612A48" w:rsidP="00CD415F">
      <w:pPr>
        <w:ind w:rightChars="-444" w:right="31680"/>
        <w:jc w:val="left"/>
        <w:rPr>
          <w:bCs/>
        </w:rPr>
      </w:pPr>
      <w:r w:rsidRPr="00563D65">
        <w:rPr>
          <w:bCs/>
        </w:rPr>
        <w:t>Frame 148: 277 bytes on wire (2216 bits), 277 bytes captured (2216 bits) on interface \Device\NPF_{02DF4F74-5D72-4C21-BA18-F120F10D4FED}, id 0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>Ethernet II, Src: 66:c2:de:fb:31:14 (66:c2:de:fb:31:14), Dst: CyberTAN_c2:ea:a9 (60:14:b3:c2:ea:a9)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>Internet Protocol Version 4, Src: 66.6.101.171, Dst: 192.168.43.213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>Transmission Control Protocol, Src Port: 80, Dst Port: 51035, Seq: 1, Ack: 556, Len: 223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>Hypertext Transfer Protocol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HTTP/1.1 301 Moved Permanently\r\n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Content-Type: text/html\r\n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Content-length: 0\r\n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Connection: Close\r\n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Location: https://dilbert.com/dyn/str_strip/000000000/00000000/0000000/000000/70000/7000%20/300/77356/77356.strip.sunday.gif\r\n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\r\n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[HTTP response 1/1]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[Time since request: 0.203387000 seconds]</w:t>
      </w:r>
    </w:p>
    <w:p w:rsidR="00612A48" w:rsidRPr="00563D65" w:rsidRDefault="00612A48" w:rsidP="00CD415F">
      <w:pPr>
        <w:ind w:rightChars="-444" w:right="31680"/>
        <w:rPr>
          <w:bCs/>
        </w:rPr>
      </w:pPr>
      <w:r w:rsidRPr="00563D65">
        <w:rPr>
          <w:bCs/>
        </w:rPr>
        <w:t xml:space="preserve">    [Request in frame: 143]</w:t>
      </w:r>
    </w:p>
    <w:p w:rsidR="00612A48" w:rsidRPr="00563D65" w:rsidRDefault="00612A48" w:rsidP="00CD415F">
      <w:pPr>
        <w:ind w:rightChars="-444" w:right="31680"/>
        <w:jc w:val="left"/>
        <w:rPr>
          <w:bCs/>
        </w:rPr>
      </w:pPr>
      <w:r w:rsidRPr="00563D65">
        <w:rPr>
          <w:bCs/>
        </w:rPr>
        <w:t xml:space="preserve">    [Request URI: http://www.dilbert.com/dyn/str_strip/000000000/00000000/0000000/000000/70000/7000%20/300/77356/77356.strip.sunday.gif]</w:t>
      </w:r>
    </w:p>
    <w:p w:rsidR="00612A48" w:rsidRDefault="00612A48" w:rsidP="00CD415F">
      <w:pPr>
        <w:ind w:rightChars="-444" w:right="31680"/>
        <w:rPr>
          <w:b/>
          <w:bCs/>
        </w:rPr>
      </w:pP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Скільки повідомлень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було відправлено вашим браузером?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1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Скільки пакетів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було необхідно для доставки одної відповіді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-сервера? 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14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>Який код та опис статусу був у відповіді сервера?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  <w:lang w:val="ru-RU"/>
        </w:rPr>
        <w:t>301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Moved Permanently</w:t>
      </w:r>
    </w:p>
    <w:p w:rsidR="00612A48" w:rsidRPr="00147C7B" w:rsidRDefault="00612A48" w:rsidP="00CD415F">
      <w:pPr>
        <w:numPr>
          <w:ilvl w:val="0"/>
          <w:numId w:val="1"/>
        </w:numPr>
        <w:ind w:rightChars="-444" w:right="31680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Чи зустрічаються у даних пакетів-продовжень протоколу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стрічки з кодом та описом статусу відповіді, або ж якісь заголовки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>?</w:t>
      </w:r>
    </w:p>
    <w:p w:rsidR="00612A48" w:rsidRPr="00147C7B" w:rsidRDefault="00612A48" w:rsidP="00CD415F">
      <w:pPr>
        <w:ind w:rightChars="-444" w:right="31680"/>
        <w:rPr>
          <w:sz w:val="24"/>
          <w:lang w:val="ru-RU"/>
        </w:rPr>
      </w:pPr>
      <w:r w:rsidRPr="00147C7B">
        <w:rPr>
          <w:sz w:val="24"/>
          <w:lang w:val="ru-RU"/>
        </w:rPr>
        <w:t xml:space="preserve">Так, таким чином починається перший пакет протоколу </w:t>
      </w:r>
      <w:r w:rsidRPr="00147C7B">
        <w:rPr>
          <w:sz w:val="24"/>
        </w:rPr>
        <w:t>TCP</w:t>
      </w:r>
    </w:p>
    <w:p w:rsidR="00612A48" w:rsidRPr="00147C7B" w:rsidRDefault="00612A48" w:rsidP="00CD415F">
      <w:pPr>
        <w:ind w:rightChars="-444" w:right="31680"/>
        <w:rPr>
          <w:b/>
          <w:bCs/>
          <w:sz w:val="24"/>
          <w:lang w:val="ru-RU"/>
        </w:rPr>
      </w:pP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b/>
          <w:bCs/>
          <w:sz w:val="24"/>
        </w:rPr>
        <w:t>Пакети для відповідей 16-17:</w:t>
      </w:r>
    </w:p>
    <w:p w:rsidR="00612A48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Запит:</w:t>
      </w:r>
    </w:p>
    <w:p w:rsidR="00612A48" w:rsidRPr="00147C7B" w:rsidRDefault="00612A48" w:rsidP="00CD415F">
      <w:pPr>
        <w:ind w:rightChars="-444" w:right="31680"/>
        <w:jc w:val="left"/>
        <w:rPr>
          <w:sz w:val="22"/>
          <w:lang w:val="uk-UA"/>
        </w:rPr>
      </w:pPr>
      <w:r w:rsidRPr="00147C7B">
        <w:rPr>
          <w:sz w:val="22"/>
          <w:lang w:val="uk-UA"/>
        </w:rPr>
        <w:t>Frame 128: 557 bytes on wire (4456 bits), 557 bytes captured (4456 bits) on interface \Device\NPF_{02DF4F74-5D72-4C21-BA18-F120F10D4FED}, id 0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>Ethernet II, Src: CyberTAN_c2:ea:a9 (60:14:b3:c2:ea:a9), Dst: 66:c2:de:fb:31:14 (66:c2:de:fb:31:14)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>Internet Protocol Version 4, Src: 192.168.43.213, Dst: 128.119.245.12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>Transmission Control Protocol, Src Port: 51144, Dst Port: 80, Seq: 1, Ack: 1, Len: 503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>Hypertext Transfer Protocol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GET /wireshark-labs/HTTP-wireshark-file4.html HTTP/1.1\r\n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Host: gaia.cs.umass.edu\r\n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Connection: keep-alive\r\n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DNT: 1\r\n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Upgrade-Insecure-Requests: 1\r\n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User-Agent: Mozilla/5.0 (Windows NT 10.0; Win64; x64) AppleWebKit/537.36 (KHTML, like Gecko) Chrome/79.0.3945.130 Safari/537.36\r\n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Accept: text/html,application/xhtml+xml,application/xml;q=0.9,image/webp,image/apng,*/*;q=0.8,application/signed-exchange;v=b3;q=0.9\r\n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Accept-Encoding: gzip, deflate\r\n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Accept-Language: ru-RU,ru;q=0.9,en-US;q=0.8,en;q=0.7,uk;q=0.6\r\n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\r\n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[Full request URI: http://gaia.cs.umass.edu/wireshark-labs/HTTP-wireshark-file4.html]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[HTTP request 1/2]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[Response in frame: 134]</w:t>
      </w:r>
    </w:p>
    <w:p w:rsidR="00612A48" w:rsidRPr="00147C7B" w:rsidRDefault="00612A48" w:rsidP="00CD415F">
      <w:pPr>
        <w:ind w:rightChars="-444" w:right="31680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[Next request in frame: 136]</w:t>
      </w:r>
    </w:p>
    <w:p w:rsidR="00612A48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612A48" w:rsidRPr="00147C7B" w:rsidRDefault="00612A48" w:rsidP="00CD415F">
      <w:pPr>
        <w:ind w:rightChars="-444" w:right="31680"/>
        <w:jc w:val="left"/>
        <w:rPr>
          <w:sz w:val="24"/>
          <w:lang w:val="uk-UA"/>
        </w:rPr>
      </w:pPr>
      <w:r w:rsidRPr="00147C7B">
        <w:rPr>
          <w:sz w:val="24"/>
          <w:lang w:val="uk-UA"/>
        </w:rPr>
        <w:t>Frame 134: 1127 bytes on wire (9016 bits), 1127 bytes captured (9016 bits) on interface \Device\NPF_{02DF4F74-5D72-4C21-BA18-F120F10D4FED}, id 0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Ethernet II, Src: 66:c2:de:fb:31:14 (66:c2:de:fb:31:14), Dst: CyberTAN_c2:ea:a9 (60:14:b3:c2:ea:a9)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Internet Protocol Version 4, Src: 128.119.245.12, Dst: 192.168.43.213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Transmission Control Protocol, Src Port: 80, Dst Port: 51144, Seq: 1, Ack: 504, Len: 1073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Hypertext Transfer Protocol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HTTP/1.1 200 OK\r\n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Date: Wed, 26 Feb 2020 12:40:07 GMT\r\n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Server: Apache/2.4.6 (CentOS) OpenSSL/1.0.2k-fips PHP/5.4.16 mod_perl/2.0.11 Perl/v5.16.3\r\n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Last-Modified: Wed, 26 Feb 2020 06:59:03 GMT\r\n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ETag: "2ca-59f7523c6dd0e"\r\n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Accept-Ranges: bytes\r\n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Content-Length: 714\r\n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Keep-Alive: timeout=5, max=100\r\n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Connection: Keep-Alive\r\n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Content-Type: text/html; charset=UTF-8\r\n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response 1/2]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[Time since request: 0.197688000 seconds]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[Request in frame: 128]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[Next request in frame: 136]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[Next response in frame: 142]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[Request URI: http://gaia.cs.umass.edu/wireshark-labs/HTTP-wireshark-file4.html]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File Data: 714 bytes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Line-based text data: text/html (17 lines)</w:t>
      </w:r>
    </w:p>
    <w:p w:rsidR="00612A48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Повторний запит:</w:t>
      </w:r>
    </w:p>
    <w:p w:rsidR="00612A48" w:rsidRPr="00147C7B" w:rsidRDefault="00612A48" w:rsidP="00CD415F">
      <w:pPr>
        <w:ind w:rightChars="-444" w:right="31680"/>
        <w:jc w:val="left"/>
        <w:rPr>
          <w:sz w:val="24"/>
        </w:rPr>
      </w:pPr>
      <w:r w:rsidRPr="00147C7B">
        <w:rPr>
          <w:sz w:val="24"/>
        </w:rPr>
        <w:t>Frame 136: 489 bytes on wire (3912 bits), 489 bytes captured (3912 bits) on interface \Device\NPF_{02DF4F74-5D72-4C21-BA18-F120F10D4FED}, id 0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Ethernet II, Src: CyberTAN_c2:ea:a9 (60:14:b3:c2:ea:a9), Dst: 66:c2:de:fb:31:14 (66:c2:de:fb:31:14)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Internet Protocol Version 4, Src: 192.168.43.213, Dst: 128.119.245.12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Transmission Control Protocol, Src Port: 51144, Dst Port: 80, Seq: 504, Ack: 1074, Len: 435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>Hypertext Transfer Protocol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GET /pearson.png HTTP/1.1\r\n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Host: gaia.cs.umass.edu\r\n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Connection: keep-alive\r\n</w:t>
      </w:r>
    </w:p>
    <w:p w:rsidR="00612A48" w:rsidRPr="00147C7B" w:rsidRDefault="00612A48" w:rsidP="00CD415F">
      <w:pPr>
        <w:ind w:rightChars="-444" w:right="31680"/>
        <w:jc w:val="left"/>
        <w:rPr>
          <w:sz w:val="24"/>
        </w:rPr>
      </w:pPr>
      <w:r w:rsidRPr="00147C7B">
        <w:rPr>
          <w:sz w:val="24"/>
        </w:rPr>
        <w:t xml:space="preserve">    User-Agent: Mozilla/5.0 (Windows NT 10.0; Win64; x64) AppleWebKit/537.36 (KHTML, like Gecko) Chrome/79.0.3945.130 Safari/537.36\r\n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DNT: 1\r\n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Accept: image/webp,image/apng,image/*,*/*;q=0.8\r\n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Referer: http://gaia.cs.umass.edu/wireshark-labs/HTTP-wireshark-file4.html\r\n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Accept-Encoding: gzip, deflate\r\n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Accept-Language: ru-RU,ru;q=0.9,en-US;q=0.8,en;q=0.7,uk;q=0.6\r\n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\r\n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[Full request URI: http://gaia.cs.umass.edu/pearson.png]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[HTTP request 2/2]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[Prev request in frame: 128]</w:t>
      </w:r>
    </w:p>
    <w:p w:rsidR="00612A48" w:rsidRPr="00147C7B" w:rsidRDefault="00612A48" w:rsidP="00CD415F">
      <w:pPr>
        <w:ind w:rightChars="-444" w:right="31680"/>
        <w:rPr>
          <w:sz w:val="24"/>
        </w:rPr>
      </w:pPr>
      <w:r w:rsidRPr="00147C7B">
        <w:rPr>
          <w:sz w:val="24"/>
        </w:rPr>
        <w:t xml:space="preserve">    [Response in frame: 142]</w:t>
      </w:r>
    </w:p>
    <w:p w:rsidR="00612A48" w:rsidRPr="00147C7B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612A48" w:rsidRDefault="00612A48" w:rsidP="00CD415F">
      <w:pPr>
        <w:ind w:rightChars="-444" w:right="31680"/>
        <w:jc w:val="left"/>
      </w:pPr>
      <w:r>
        <w:t>Frame 142: 865 bytes on wire (6920 bits), 865 bytes captured (6920 bits) on interface \Device\NPF_{02DF4F74-5D72-4C21-BA18-F120F10D4FED}, id 0</w:t>
      </w:r>
    </w:p>
    <w:p w:rsidR="00612A48" w:rsidRDefault="00612A48" w:rsidP="00CD415F">
      <w:pPr>
        <w:ind w:rightChars="-444" w:right="31680"/>
      </w:pPr>
      <w:r>
        <w:t>Ethernet II, Src: 66:c2:de:fb:31:14 (66:c2:de:fb:31:14), Dst: CyberTAN_c2:ea:a9 (60:14:b3:c2:ea:a9)</w:t>
      </w:r>
    </w:p>
    <w:p w:rsidR="00612A48" w:rsidRDefault="00612A48" w:rsidP="00CD415F">
      <w:pPr>
        <w:ind w:rightChars="-444" w:right="31680"/>
      </w:pPr>
      <w:r>
        <w:t>Internet Protocol Version 4, Src: 128.119.245.12, Dst: 192.168.43.213</w:t>
      </w:r>
    </w:p>
    <w:p w:rsidR="00612A48" w:rsidRDefault="00612A48" w:rsidP="00CD415F">
      <w:pPr>
        <w:ind w:rightChars="-444" w:right="31680"/>
      </w:pPr>
      <w:r>
        <w:t>Transmission Control Protocol, Src Port: 80, Dst Port: 51144, Seq: 3874, Ack: 939, Len: 811</w:t>
      </w:r>
    </w:p>
    <w:p w:rsidR="00612A48" w:rsidRDefault="00612A48" w:rsidP="00CD415F">
      <w:pPr>
        <w:ind w:rightChars="-444" w:right="31680"/>
      </w:pPr>
      <w:r>
        <w:t>[3 Reassembled TCP Segments (3611 bytes): #139(1400), #140(1400), #142(811)]</w:t>
      </w:r>
    </w:p>
    <w:p w:rsidR="00612A48" w:rsidRDefault="00612A48" w:rsidP="00CD415F">
      <w:pPr>
        <w:ind w:rightChars="-444" w:right="31680"/>
      </w:pPr>
      <w:r>
        <w:t>Hypertext Transfer Protocol</w:t>
      </w:r>
    </w:p>
    <w:p w:rsidR="00612A48" w:rsidRDefault="00612A48" w:rsidP="00CD415F">
      <w:pPr>
        <w:ind w:rightChars="-444" w:right="31680"/>
      </w:pPr>
      <w:r>
        <w:t xml:space="preserve">    HTTP/1.1 200 OK\r\n</w:t>
      </w:r>
    </w:p>
    <w:p w:rsidR="00612A48" w:rsidRDefault="00612A48" w:rsidP="00CD415F">
      <w:pPr>
        <w:ind w:rightChars="-444" w:right="31680"/>
      </w:pPr>
      <w:r>
        <w:t xml:space="preserve">    Date: Wed, 26 Feb 2020 12:40:07 GMT\r\n</w:t>
      </w:r>
    </w:p>
    <w:p w:rsidR="00612A48" w:rsidRDefault="00612A48" w:rsidP="00CD415F">
      <w:pPr>
        <w:ind w:rightChars="-444" w:right="31680"/>
      </w:pPr>
      <w:r>
        <w:t xml:space="preserve">    Server: Apache/2.4.6 (CentOS) OpenSSL/1.0.2k-fips PHP/5.4.16 mod_perl/2.0.11 Perl/v5.16.3\r\n</w:t>
      </w:r>
    </w:p>
    <w:p w:rsidR="00612A48" w:rsidRDefault="00612A48" w:rsidP="00CD415F">
      <w:pPr>
        <w:ind w:rightChars="-444" w:right="31680"/>
      </w:pPr>
      <w:r>
        <w:t xml:space="preserve">    Last-Modified: Sat, 06 Aug 2016 10:08:14 GMT\r\n</w:t>
      </w:r>
    </w:p>
    <w:p w:rsidR="00612A48" w:rsidRDefault="00612A48" w:rsidP="00CD415F">
      <w:pPr>
        <w:ind w:rightChars="-444" w:right="31680"/>
      </w:pPr>
      <w:r>
        <w:t xml:space="preserve">    ETag: "cc3-539645c7f1ee7"\r\n</w:t>
      </w:r>
    </w:p>
    <w:p w:rsidR="00612A48" w:rsidRDefault="00612A48" w:rsidP="00CD415F">
      <w:pPr>
        <w:ind w:rightChars="-444" w:right="31680"/>
      </w:pPr>
      <w:r>
        <w:t xml:space="preserve">    Accept-Ranges: bytes\r\n</w:t>
      </w:r>
    </w:p>
    <w:p w:rsidR="00612A48" w:rsidRDefault="00612A48" w:rsidP="00CD415F">
      <w:pPr>
        <w:ind w:rightChars="-444" w:right="31680"/>
      </w:pPr>
      <w:r>
        <w:t xml:space="preserve">    Content-Length: 3267\r\n</w:t>
      </w:r>
    </w:p>
    <w:p w:rsidR="00612A48" w:rsidRDefault="00612A48" w:rsidP="00CD415F">
      <w:pPr>
        <w:ind w:rightChars="-444" w:right="31680"/>
      </w:pPr>
      <w:r>
        <w:t xml:space="preserve">    Keep-Alive: timeout=5, max=99\r\n</w:t>
      </w:r>
    </w:p>
    <w:p w:rsidR="00612A48" w:rsidRDefault="00612A48" w:rsidP="00CD415F">
      <w:pPr>
        <w:ind w:rightChars="-444" w:right="31680"/>
      </w:pPr>
      <w:r>
        <w:t xml:space="preserve">    Connection: Keep-Alive\r\n</w:t>
      </w:r>
    </w:p>
    <w:p w:rsidR="00612A48" w:rsidRDefault="00612A48" w:rsidP="00CD415F">
      <w:pPr>
        <w:ind w:rightChars="-444" w:right="31680"/>
      </w:pPr>
      <w:r>
        <w:t xml:space="preserve">    Content-Type: image/png\r\n</w:t>
      </w:r>
    </w:p>
    <w:p w:rsidR="00612A48" w:rsidRDefault="00612A48" w:rsidP="00CD415F">
      <w:pPr>
        <w:ind w:rightChars="-444" w:right="31680"/>
      </w:pPr>
      <w:r>
        <w:t xml:space="preserve">    \r\n</w:t>
      </w:r>
    </w:p>
    <w:p w:rsidR="00612A48" w:rsidRDefault="00612A48" w:rsidP="00CD415F">
      <w:pPr>
        <w:ind w:rightChars="-444" w:right="31680"/>
      </w:pPr>
      <w:r>
        <w:t xml:space="preserve">    [HTTP response 2/2]</w:t>
      </w:r>
    </w:p>
    <w:p w:rsidR="00612A48" w:rsidRDefault="00612A48" w:rsidP="00CD415F">
      <w:pPr>
        <w:ind w:rightChars="-444" w:right="31680"/>
      </w:pPr>
      <w:r>
        <w:t xml:space="preserve">    [Time since request: 0.182855000 seconds]</w:t>
      </w:r>
    </w:p>
    <w:p w:rsidR="00612A48" w:rsidRDefault="00612A48" w:rsidP="00CD415F">
      <w:pPr>
        <w:ind w:rightChars="-444" w:right="31680"/>
      </w:pPr>
      <w:r>
        <w:t xml:space="preserve">    [Prev request in frame: 128]</w:t>
      </w:r>
    </w:p>
    <w:p w:rsidR="00612A48" w:rsidRDefault="00612A48" w:rsidP="00CD415F">
      <w:pPr>
        <w:ind w:rightChars="-444" w:right="31680"/>
      </w:pPr>
      <w:r>
        <w:t xml:space="preserve">    [Prev response in frame: 134]</w:t>
      </w:r>
    </w:p>
    <w:p w:rsidR="00612A48" w:rsidRDefault="00612A48" w:rsidP="00CD415F">
      <w:pPr>
        <w:ind w:rightChars="-444" w:right="31680"/>
      </w:pPr>
      <w:r>
        <w:t xml:space="preserve">    [Request in frame: 136]</w:t>
      </w:r>
    </w:p>
    <w:p w:rsidR="00612A48" w:rsidRDefault="00612A48" w:rsidP="00CD415F">
      <w:pPr>
        <w:ind w:rightChars="-444" w:right="31680"/>
      </w:pPr>
      <w:r>
        <w:t xml:space="preserve">    [Request URI: http://gaia.cs.umass.edu/pearson.png]</w:t>
      </w:r>
    </w:p>
    <w:p w:rsidR="00612A48" w:rsidRDefault="00612A48" w:rsidP="00CD415F">
      <w:pPr>
        <w:ind w:rightChars="-444" w:right="31680"/>
      </w:pPr>
      <w:r>
        <w:t xml:space="preserve">    File Data: 3267 bytes</w:t>
      </w:r>
    </w:p>
    <w:p w:rsidR="00612A48" w:rsidRDefault="00612A48" w:rsidP="00CD415F">
      <w:pPr>
        <w:ind w:rightChars="-444" w:right="31680"/>
      </w:pPr>
      <w:r>
        <w:t>Portable Network Graphics</w:t>
      </w:r>
    </w:p>
    <w:p w:rsidR="00612A48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 xml:space="preserve">Ще один запит: </w:t>
      </w:r>
    </w:p>
    <w:p w:rsidR="00612A48" w:rsidRPr="00147C7B" w:rsidRDefault="00612A48" w:rsidP="00CD415F">
      <w:pPr>
        <w:ind w:rightChars="-444" w:right="31680"/>
        <w:jc w:val="left"/>
        <w:rPr>
          <w:sz w:val="24"/>
          <w:lang w:val="uk-UA"/>
        </w:rPr>
      </w:pPr>
      <w:r w:rsidRPr="00147C7B">
        <w:rPr>
          <w:sz w:val="24"/>
          <w:lang w:val="uk-UA"/>
        </w:rPr>
        <w:t>Frame 149: 503 bytes on wire (4024 bits), 503 bytes captured (4024 bits) on interface \Device\NPF_{02DF4F74-5D72-4C21-BA18-F120F10D4FED}, id 0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Ethernet II, Src: CyberTAN_c2:ea:a9 (60:14:b3:c2:ea:a9), Dst: 66:c2:de:fb:31:14 (66:c2:de:fb:31:14)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Internet Protocol Version 4, Src: 192.168.43.213, Dst: 128.119.245.12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Transmission Control Protocol, Src Port: 51147, Dst Port: 80, Seq: 1, Ack: 1, Len: 449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>Hypertext Transfer Protocol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GET /~kurose/cover_5th_ed.jpg HTTP/1.1\r\n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Host: manic.cs.umass.edu\r\n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Connection: keep-alive\r\n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User-Agent: Mozilla/5.0 (Windows NT 10.0; Win64; x64) AppleWebKit/537.36 (KHTML, like Gecko) Chrome/79.0.3945.130 Safari/537.36\r\n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DNT: 1\r\n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Accept: image/webp,image/apng,image/*,*/*;q=0.8\r\n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Referer: http://gaia.cs.umass.edu/wireshark-labs/HTTP-wireshark-file4.html\r\n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Accept-Encoding: gzip, deflate\r\n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Accept-Language: ru-RU,ru;q=0.9,en-US;q=0.8,en;q=0.7,uk;q=0.6\r\n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[Full request URI: http://manic.cs.umass.edu/~kurose/cover_5th_ed.jpg]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request 1/1]</w:t>
      </w:r>
    </w:p>
    <w:p w:rsidR="00612A48" w:rsidRPr="00147C7B" w:rsidRDefault="00612A48" w:rsidP="00CD415F">
      <w:pPr>
        <w:ind w:rightChars="-444" w:right="31680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[Response in frame: 276]</w:t>
      </w:r>
    </w:p>
    <w:p w:rsidR="00612A48" w:rsidRPr="00147C7B" w:rsidRDefault="00612A48" w:rsidP="00CD415F">
      <w:pPr>
        <w:ind w:rightChars="-444" w:right="31680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612A48" w:rsidRDefault="00612A48" w:rsidP="00CD415F">
      <w:pPr>
        <w:ind w:rightChars="-444" w:right="31680"/>
        <w:jc w:val="left"/>
      </w:pPr>
      <w:r>
        <w:t>Frame 276: 572 bytes on wire (4576 bits), 572 bytes captured (4576 bits) on interface \Device\NPF_{02DF4F74-5D72-4C21-BA18-F120F10D4FED}, id 0</w:t>
      </w:r>
    </w:p>
    <w:p w:rsidR="00612A48" w:rsidRDefault="00612A48" w:rsidP="00CD415F">
      <w:pPr>
        <w:ind w:rightChars="-444" w:right="31680"/>
      </w:pPr>
      <w:r>
        <w:t>Ethernet II, Src: 66:c2:de:fb:31:14 (66:c2:de:fb:31:14), Dst: CyberTAN_c2:ea:a9 (60:14:b3:c2:ea:a9)</w:t>
      </w:r>
    </w:p>
    <w:p w:rsidR="00612A48" w:rsidRDefault="00612A48" w:rsidP="00CD415F">
      <w:pPr>
        <w:ind w:rightChars="-444" w:right="31680"/>
      </w:pPr>
      <w:r>
        <w:t>Internet Protocol Version 4, Src: 128.119.245.12, Dst: 192.168.43.213</w:t>
      </w:r>
    </w:p>
    <w:p w:rsidR="00612A48" w:rsidRDefault="00612A48" w:rsidP="00CD415F">
      <w:pPr>
        <w:ind w:rightChars="-444" w:right="31680"/>
      </w:pPr>
      <w:r>
        <w:t>Transmission Control Protocol, Src Port: 80, Dst Port: 51147, Seq: 100801, Ack: 450, Len: 518</w:t>
      </w:r>
    </w:p>
    <w:p w:rsidR="00612A48" w:rsidRDefault="00612A48" w:rsidP="00CD415F">
      <w:pPr>
        <w:ind w:rightChars="-444" w:right="31680"/>
      </w:pPr>
      <w: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612A48" w:rsidRDefault="00612A48" w:rsidP="00CD415F">
      <w:pPr>
        <w:ind w:rightChars="-444" w:right="31680"/>
      </w:pPr>
      <w:r>
        <w:t>Hypertext Transfer Protocol</w:t>
      </w:r>
    </w:p>
    <w:p w:rsidR="00612A48" w:rsidRDefault="00612A48" w:rsidP="00CD415F">
      <w:pPr>
        <w:ind w:rightChars="-444" w:right="31680"/>
      </w:pPr>
      <w:r>
        <w:t xml:space="preserve">    HTTP/1.1 200 OK\r\n</w:t>
      </w:r>
    </w:p>
    <w:p w:rsidR="00612A48" w:rsidRDefault="00612A48" w:rsidP="00CD415F">
      <w:pPr>
        <w:ind w:rightChars="-444" w:right="31680"/>
      </w:pPr>
      <w:r>
        <w:t xml:space="preserve">    Date: Wed, 26 Feb 2020 12:40:08 GMT\r\n</w:t>
      </w:r>
    </w:p>
    <w:p w:rsidR="00612A48" w:rsidRDefault="00612A48" w:rsidP="00CD415F">
      <w:pPr>
        <w:ind w:rightChars="-444" w:right="31680"/>
      </w:pPr>
      <w:r>
        <w:t xml:space="preserve">    Server: Apache/2.4.6 (CentOS) OpenSSL/1.0.2k-fips PHP/5.4.16 mod_perl/2.0.11 Perl/v5.16.3\r\n</w:t>
      </w:r>
    </w:p>
    <w:p w:rsidR="00612A48" w:rsidRDefault="00612A48" w:rsidP="00CD415F">
      <w:pPr>
        <w:ind w:rightChars="-444" w:right="31680"/>
      </w:pPr>
      <w:r>
        <w:t xml:space="preserve">    Last-Modified: Tue, 15 Sep 2009 18:23:27 GMT\r\n</w:t>
      </w:r>
    </w:p>
    <w:p w:rsidR="00612A48" w:rsidRDefault="00612A48" w:rsidP="00CD415F">
      <w:pPr>
        <w:ind w:rightChars="-444" w:right="31680"/>
      </w:pPr>
      <w:r>
        <w:t xml:space="preserve">    ETag: "18a68-473a1e0e6e5c0"\r\n</w:t>
      </w:r>
    </w:p>
    <w:p w:rsidR="00612A48" w:rsidRDefault="00612A48" w:rsidP="00CD415F">
      <w:pPr>
        <w:ind w:rightChars="-444" w:right="31680"/>
      </w:pPr>
      <w:r>
        <w:t xml:space="preserve">    Accept-Ranges: bytes\r\n</w:t>
      </w:r>
    </w:p>
    <w:p w:rsidR="00612A48" w:rsidRDefault="00612A48" w:rsidP="00CD415F">
      <w:pPr>
        <w:ind w:rightChars="-444" w:right="31680"/>
      </w:pPr>
      <w:r>
        <w:t xml:space="preserve">    Content-Length: 100968\r\n</w:t>
      </w:r>
    </w:p>
    <w:p w:rsidR="00612A48" w:rsidRDefault="00612A48" w:rsidP="00CD415F">
      <w:pPr>
        <w:ind w:rightChars="-444" w:right="31680"/>
      </w:pPr>
      <w:r>
        <w:t xml:space="preserve">    Keep-Alive: timeout=5, max=100\r\n</w:t>
      </w:r>
    </w:p>
    <w:p w:rsidR="00612A48" w:rsidRDefault="00612A48" w:rsidP="00CD415F">
      <w:pPr>
        <w:ind w:rightChars="-444" w:right="31680"/>
      </w:pPr>
      <w:r>
        <w:t xml:space="preserve">    Connection: Keep-Alive\r\n</w:t>
      </w:r>
    </w:p>
    <w:p w:rsidR="00612A48" w:rsidRDefault="00612A48" w:rsidP="00CD415F">
      <w:pPr>
        <w:ind w:rightChars="-444" w:right="31680"/>
      </w:pPr>
      <w:r>
        <w:t xml:space="preserve">    Content-Type: image/jpeg\r\n</w:t>
      </w:r>
    </w:p>
    <w:p w:rsidR="00612A48" w:rsidRDefault="00612A48" w:rsidP="00CD415F">
      <w:pPr>
        <w:ind w:rightChars="-444" w:right="31680"/>
      </w:pPr>
      <w:r>
        <w:t xml:space="preserve">    \r\n</w:t>
      </w:r>
    </w:p>
    <w:p w:rsidR="00612A48" w:rsidRDefault="00612A48" w:rsidP="00CD415F">
      <w:pPr>
        <w:ind w:rightChars="-444" w:right="31680"/>
      </w:pPr>
      <w:r>
        <w:t xml:space="preserve">    [HTTP response 1/1]</w:t>
      </w:r>
    </w:p>
    <w:p w:rsidR="00612A48" w:rsidRDefault="00612A48" w:rsidP="00CD415F">
      <w:pPr>
        <w:ind w:rightChars="-444" w:right="31680"/>
      </w:pPr>
      <w:r>
        <w:t xml:space="preserve">    [Time since request: 0.961934000 seconds]</w:t>
      </w:r>
    </w:p>
    <w:p w:rsidR="00612A48" w:rsidRDefault="00612A48" w:rsidP="00CD415F">
      <w:pPr>
        <w:ind w:rightChars="-444" w:right="31680"/>
      </w:pPr>
      <w:r>
        <w:t xml:space="preserve">    [Request in frame: 149]</w:t>
      </w:r>
    </w:p>
    <w:p w:rsidR="00612A48" w:rsidRDefault="00612A48" w:rsidP="00CD415F">
      <w:pPr>
        <w:ind w:rightChars="-444" w:right="31680"/>
      </w:pPr>
      <w:r>
        <w:t xml:space="preserve">    [Request URI: http://manic.cs.umass.edu/~kurose/cover_5th_ed.jpg]</w:t>
      </w:r>
    </w:p>
    <w:p w:rsidR="00612A48" w:rsidRDefault="00612A48" w:rsidP="00CD415F">
      <w:pPr>
        <w:ind w:rightChars="-444" w:right="31680"/>
      </w:pPr>
      <w:r>
        <w:t xml:space="preserve">    File Data: 100968 bytes</w:t>
      </w:r>
    </w:p>
    <w:p w:rsidR="00612A48" w:rsidRDefault="00612A48" w:rsidP="00CD415F">
      <w:pPr>
        <w:ind w:rightChars="-444" w:right="31680"/>
      </w:pPr>
      <w:r>
        <w:t>JPEG File Interchange Format</w:t>
      </w:r>
    </w:p>
    <w:p w:rsidR="00612A48" w:rsidRPr="00147C7B" w:rsidRDefault="00612A48" w:rsidP="00CD415F">
      <w:pPr>
        <w:ind w:rightChars="-444" w:right="31680"/>
      </w:pPr>
    </w:p>
    <w:p w:rsidR="00612A48" w:rsidRPr="006E6208" w:rsidRDefault="00612A48" w:rsidP="00CD415F">
      <w:pPr>
        <w:numPr>
          <w:ilvl w:val="0"/>
          <w:numId w:val="2"/>
        </w:numPr>
        <w:ind w:rightChars="-444" w:right="31680"/>
        <w:rPr>
          <w:lang w:val="ru-RU"/>
        </w:rPr>
      </w:pPr>
      <w:r w:rsidRPr="006E6208">
        <w:rPr>
          <w:b/>
          <w:bCs/>
          <w:lang w:val="ru-RU"/>
        </w:rPr>
        <w:t xml:space="preserve">Скільки запитів </w:t>
      </w:r>
      <w:r>
        <w:rPr>
          <w:b/>
          <w:bCs/>
        </w:rPr>
        <w:t>HTTP</w:t>
      </w:r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6E6208">
        <w:rPr>
          <w:b/>
          <w:bCs/>
          <w:lang w:val="ru-RU"/>
        </w:rPr>
        <w:t xml:space="preserve"> було відправлено вашим браузером? Якими були цільові </w:t>
      </w:r>
      <w:r>
        <w:rPr>
          <w:b/>
          <w:bCs/>
        </w:rPr>
        <w:t>IP</w:t>
      </w:r>
      <w:r w:rsidRPr="006E6208">
        <w:rPr>
          <w:b/>
          <w:bCs/>
          <w:lang w:val="ru-RU"/>
        </w:rPr>
        <w:t>-адреси запитів?</w:t>
      </w:r>
    </w:p>
    <w:p w:rsidR="00612A48" w:rsidRPr="00147C7B" w:rsidRDefault="00612A48" w:rsidP="00CD415F">
      <w:pPr>
        <w:ind w:rightChars="-444" w:right="31680"/>
        <w:rPr>
          <w:lang w:val="uk-UA"/>
        </w:rPr>
      </w:pPr>
      <w:r>
        <w:t>3 запит</w:t>
      </w:r>
      <w:r>
        <w:rPr>
          <w:lang w:val="uk-UA"/>
        </w:rPr>
        <w:t>и</w:t>
      </w:r>
    </w:p>
    <w:p w:rsidR="00612A48" w:rsidRDefault="00612A48" w:rsidP="00CD415F">
      <w:pPr>
        <w:ind w:rightChars="-444" w:right="31680"/>
      </w:pPr>
      <w:r>
        <w:t>128.119.245.12</w:t>
      </w:r>
    </w:p>
    <w:p w:rsidR="00612A48" w:rsidRDefault="00612A48" w:rsidP="00CD415F">
      <w:pPr>
        <w:ind w:rightChars="-444" w:right="31680"/>
      </w:pPr>
      <w:r>
        <w:t>128.119.245.12</w:t>
      </w:r>
    </w:p>
    <w:p w:rsidR="00612A48" w:rsidRDefault="00612A48" w:rsidP="00CD415F">
      <w:pPr>
        <w:ind w:rightChars="-444" w:right="31680"/>
      </w:pPr>
      <w:r>
        <w:t>128.119.245.12</w:t>
      </w:r>
    </w:p>
    <w:p w:rsidR="00612A48" w:rsidRDefault="00612A48" w:rsidP="00CD415F">
      <w:pPr>
        <w:ind w:rightChars="-444" w:right="31680"/>
      </w:pPr>
    </w:p>
    <w:p w:rsidR="00612A48" w:rsidRDefault="00612A48" w:rsidP="00CD415F">
      <w:pPr>
        <w:numPr>
          <w:ilvl w:val="0"/>
          <w:numId w:val="2"/>
        </w:numPr>
        <w:ind w:rightChars="-444" w:right="31680"/>
      </w:pPr>
      <w:r w:rsidRPr="006E6208">
        <w:rPr>
          <w:b/>
          <w:bCs/>
          <w:lang w:val="ru-RU"/>
        </w:rPr>
        <w:t xml:space="preserve">Чи можете ви встановити, чи були ресурси отримані паралельно чи послідовно? </w:t>
      </w:r>
      <w:r>
        <w:rPr>
          <w:b/>
          <w:bCs/>
        </w:rPr>
        <w:t>Яким чином?</w:t>
      </w:r>
    </w:p>
    <w:p w:rsidR="00612A48" w:rsidRDefault="00612A48" w:rsidP="00CD415F">
      <w:pPr>
        <w:ind w:rightChars="-444" w:right="31680"/>
        <w:rPr>
          <w:lang w:val="ru-RU"/>
        </w:rPr>
      </w:pPr>
      <w:r w:rsidRPr="006E6208">
        <w:rPr>
          <w:lang w:val="ru-RU"/>
        </w:rPr>
        <w:t>Послідовно, за часом надходження відповідей та адресами.</w:t>
      </w:r>
    </w:p>
    <w:p w:rsidR="00612A48" w:rsidRDefault="00612A48" w:rsidP="00CD415F">
      <w:pPr>
        <w:ind w:rightChars="-444" w:right="31680"/>
        <w:rPr>
          <w:lang w:val="ru-RU"/>
        </w:rPr>
      </w:pPr>
    </w:p>
    <w:p w:rsidR="00612A48" w:rsidRPr="00F64746" w:rsidRDefault="00612A48" w:rsidP="00CD415F">
      <w:pPr>
        <w:ind w:rightChars="-444" w:right="31680"/>
        <w:rPr>
          <w:sz w:val="24"/>
          <w:lang w:val="uk-UA"/>
        </w:rPr>
      </w:pPr>
      <w:r w:rsidRPr="00F64746">
        <w:rPr>
          <w:b/>
          <w:sz w:val="24"/>
          <w:lang w:val="ru-RU"/>
        </w:rPr>
        <w:t xml:space="preserve">Висновок: </w:t>
      </w:r>
      <w:r>
        <w:rPr>
          <w:sz w:val="24"/>
          <w:lang w:val="ru-RU"/>
        </w:rPr>
        <w:t xml:space="preserve">виконуючи цю роботу, я навчився перехоплювати та </w:t>
      </w:r>
      <w:bookmarkStart w:id="0" w:name="_GoBack"/>
      <w:bookmarkEnd w:id="0"/>
      <w:r>
        <w:rPr>
          <w:sz w:val="24"/>
          <w:lang w:val="ru-RU"/>
        </w:rPr>
        <w:t xml:space="preserve">аналізувати протоколи </w:t>
      </w:r>
      <w:r>
        <w:rPr>
          <w:sz w:val="24"/>
        </w:rPr>
        <w:t>HTTP</w:t>
      </w:r>
      <w:r>
        <w:rPr>
          <w:sz w:val="24"/>
          <w:lang w:val="ru-RU"/>
        </w:rPr>
        <w:t>.</w:t>
      </w:r>
    </w:p>
    <w:p w:rsidR="00612A48" w:rsidRPr="006E6208" w:rsidRDefault="00612A48" w:rsidP="0010209F">
      <w:pPr>
        <w:ind w:rightChars="-444" w:right="31680"/>
        <w:rPr>
          <w:lang w:val="ru-RU"/>
        </w:rPr>
      </w:pPr>
    </w:p>
    <w:sectPr w:rsidR="00612A48" w:rsidRPr="006E6208" w:rsidSect="004C571D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fal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FF7F3B39"/>
    <w:rsid w:val="FBEF2DBB"/>
    <w:rsid w:val="FF7F3B39"/>
    <w:rsid w:val="FFEF3D70"/>
    <w:rsid w:val="FFFC8F80"/>
    <w:rsid w:val="0010209F"/>
    <w:rsid w:val="00147C7B"/>
    <w:rsid w:val="003C3129"/>
    <w:rsid w:val="004C571D"/>
    <w:rsid w:val="00563D65"/>
    <w:rsid w:val="00612A48"/>
    <w:rsid w:val="006E4266"/>
    <w:rsid w:val="006E6208"/>
    <w:rsid w:val="00CD415F"/>
    <w:rsid w:val="00D62E47"/>
    <w:rsid w:val="00E51831"/>
    <w:rsid w:val="00EC3CD6"/>
    <w:rsid w:val="00EE63EE"/>
    <w:rsid w:val="00F64746"/>
    <w:rsid w:val="2D3D0ED4"/>
    <w:rsid w:val="5B72F209"/>
    <w:rsid w:val="7DDF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falt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71D"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2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13</Pages>
  <Words>2800</Words>
  <Characters>15961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alice</dc:creator>
  <cp:keywords/>
  <dc:description/>
  <cp:lastModifiedBy>Dima</cp:lastModifiedBy>
  <cp:revision>2</cp:revision>
  <dcterms:created xsi:type="dcterms:W3CDTF">2020-05-27T10:12:00Z</dcterms:created>
  <dcterms:modified xsi:type="dcterms:W3CDTF">2020-05-27T10:12:00Z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