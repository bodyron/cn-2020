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38" w:rsidRDefault="00CE1A38" w:rsidP="00CE1A3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CE1A38" w:rsidRDefault="00CE1A38" w:rsidP="007A493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CE1A38" w:rsidRDefault="00CE1A38" w:rsidP="007A493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CE1A38" w:rsidRDefault="00CE1A38" w:rsidP="007A493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CE1A38" w:rsidRDefault="00CE1A38" w:rsidP="007A493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CE1A38" w:rsidRDefault="00CE1A38" w:rsidP="007A493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971600">
        <w:rPr>
          <w:b/>
          <w:sz w:val="32"/>
          <w:szCs w:val="32"/>
          <w:lang w:val="ru-RU"/>
        </w:rPr>
        <w:t>3</w:t>
      </w: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CE1A38" w:rsidRPr="00971600" w:rsidRDefault="00CE1A38" w:rsidP="007A4939">
      <w:pPr>
        <w:spacing w:line="240" w:lineRule="auto"/>
        <w:ind w:rightChars="-444" w:right="31680"/>
        <w:rPr>
          <w:b/>
          <w:lang w:val="ru-RU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Pr="00971600" w:rsidRDefault="00CE1A38" w:rsidP="007A4939">
      <w:pPr>
        <w:spacing w:line="240" w:lineRule="auto"/>
        <w:ind w:rightChars="-444" w:right="31680"/>
        <w:rPr>
          <w:b/>
          <w:lang w:val="ru-RU"/>
        </w:rPr>
      </w:pPr>
    </w:p>
    <w:p w:rsidR="00CE1A38" w:rsidRDefault="00CE1A38" w:rsidP="007A4939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CE1A38" w:rsidRPr="00971600" w:rsidRDefault="00CE1A38" w:rsidP="007A4939">
      <w:pPr>
        <w:spacing w:line="240" w:lineRule="auto"/>
        <w:ind w:rightChars="-444" w:right="3168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77</w:t>
      </w:r>
    </w:p>
    <w:p w:rsidR="00CE1A38" w:rsidRDefault="00CE1A38" w:rsidP="007A4939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Тарасевич А.А</w:t>
      </w:r>
    </w:p>
    <w:p w:rsidR="00CE1A38" w:rsidRDefault="00CE1A38" w:rsidP="007A4939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7A4939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Default="00CE1A38" w:rsidP="007A4939">
      <w:pPr>
        <w:spacing w:line="240" w:lineRule="auto"/>
        <w:ind w:rightChars="-444" w:right="31680"/>
        <w:rPr>
          <w:b/>
          <w:lang w:val="uk-UA"/>
        </w:rPr>
      </w:pPr>
    </w:p>
    <w:p w:rsidR="00CE1A38" w:rsidRPr="00971600" w:rsidRDefault="00CE1A38" w:rsidP="007A4939">
      <w:pPr>
        <w:spacing w:line="240" w:lineRule="auto"/>
        <w:ind w:rightChars="-444" w:right="31680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 w:rsidRPr="007A4939">
        <w:rPr>
          <w:b/>
          <w:lang w:val="uk-UA"/>
        </w:rPr>
        <w:t>20</w:t>
      </w:r>
      <w:r>
        <w:rPr>
          <w:b/>
          <w:lang w:val="uk-UA"/>
        </w:rPr>
        <w:t>р.</w:t>
      </w:r>
    </w:p>
    <w:p w:rsidR="00CE1A38" w:rsidRPr="00971600" w:rsidRDefault="00CE1A38" w:rsidP="007A4939">
      <w:pPr>
        <w:ind w:rightChars="-444" w:right="31680"/>
        <w:jc w:val="center"/>
        <w:rPr>
          <w:b/>
          <w:bCs/>
          <w:sz w:val="24"/>
        </w:rPr>
      </w:pPr>
      <w:r w:rsidRPr="00971600">
        <w:rPr>
          <w:b/>
          <w:bCs/>
          <w:sz w:val="24"/>
        </w:rPr>
        <w:t>1-6</w:t>
      </w:r>
    </w:p>
    <w:p w:rsidR="00CE1A38" w:rsidRPr="0097160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971600">
        <w:rPr>
          <w:b/>
          <w:bCs/>
          <w:sz w:val="24"/>
          <w:lang w:val="uk-UA"/>
        </w:rPr>
        <w:t xml:space="preserve">Запит: 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Frame 48: 72 bytes on wire (576 bits), 72 bytes captured (576 bits) on interface \Device\NPF_{02DF4F74-5D72-4C21-BA18-F120F10D4FED}, id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Ethernet II, Src: CyberTAN_c2:ea:a9 (60:14:b3:c2:ea:a9), Dst: 66:c2:de:fb:31:14 (66:c2:de:fb:31:14)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Internet Protocol Version 4, Src: 192.168.43.213, Dst: 192.168.43.1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User Datagram Protocol, </w:t>
      </w:r>
      <w:smartTag w:uri="urn:schemas-microsoft-com:office:smarttags" w:element="PlaceName">
        <w:r w:rsidRPr="00B451D4">
          <w:rPr>
            <w:bCs/>
          </w:rPr>
          <w:t>Src</w:t>
        </w:r>
      </w:smartTag>
      <w:r w:rsidRPr="00B451D4">
        <w:rPr>
          <w:bCs/>
        </w:rPr>
        <w:t xml:space="preserve"> </w:t>
      </w:r>
      <w:smartTag w:uri="urn:schemas-microsoft-com:office:smarttags" w:element="PlaceType">
        <w:r w:rsidRPr="00B451D4">
          <w:rPr>
            <w:bCs/>
          </w:rPr>
          <w:t>Port</w:t>
        </w:r>
      </w:smartTag>
      <w:r w:rsidRPr="00B451D4">
        <w:rPr>
          <w:bCs/>
        </w:rPr>
        <w:t xml:space="preserve">: 61108, </w:t>
      </w:r>
      <w:smartTag w:uri="urn:schemas-microsoft-com:office:smarttags" w:element="place">
        <w:smartTag w:uri="urn:schemas-microsoft-com:office:smarttags" w:element="PlaceName">
          <w:r w:rsidRPr="00B451D4">
            <w:rPr>
              <w:bCs/>
            </w:rPr>
            <w:t>Dst</w:t>
          </w:r>
        </w:smartTag>
        <w:r w:rsidRPr="00B451D4">
          <w:rPr>
            <w:bCs/>
          </w:rPr>
          <w:t xml:space="preserve"> </w:t>
        </w:r>
        <w:smartTag w:uri="urn:schemas-microsoft-com:office:smarttags" w:element="PlaceType">
          <w:r w:rsidRPr="00B451D4">
            <w:rPr>
              <w:bCs/>
            </w:rPr>
            <w:t>Port</w:t>
          </w:r>
        </w:smartTag>
      </w:smartTag>
      <w:r w:rsidRPr="00B451D4">
        <w:rPr>
          <w:bCs/>
        </w:rPr>
        <w:t>: 53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Domain Name System (query)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Flags: 0x0100 Standard query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0... .... .... .... = Response: Message is a query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..0. .... .... = Truncated: Message is not truncated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.0.. .... = Z: reserved (0)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Answer RRs: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CE1A38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[Response In: 49]</w:t>
      </w:r>
    </w:p>
    <w:p w:rsidR="00CE1A38" w:rsidRPr="00B451D4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971600">
        <w:rPr>
          <w:b/>
          <w:bCs/>
          <w:sz w:val="24"/>
          <w:lang w:val="ru-RU"/>
        </w:rPr>
        <w:t>Відповідь</w:t>
      </w:r>
      <w:r w:rsidRPr="00B451D4">
        <w:rPr>
          <w:b/>
          <w:bCs/>
          <w:sz w:val="24"/>
        </w:rPr>
        <w:t>: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Frame 49: 149 bytes on wire (1192 bits), 149 bytes captured (1192 bits) on interface \Device\NPF_{02DF4F74-5D72-4C21-BA18-F120F10D4FED}, id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Ethernet II, Src: 66:c2:de:fb:31:14 (66:c2:de:fb:31:14), Dst: CyberTAN_c2:ea:a9 (60:14:b3:c2:ea:a9)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Internet Protocol Version 4, Src: 192.168.43.1, Dst: 192.168.43.213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User Datagram Protocol, </w:t>
      </w:r>
      <w:smartTag w:uri="urn:schemas-microsoft-com:office:smarttags" w:element="PlaceName">
        <w:r w:rsidRPr="00B451D4">
          <w:rPr>
            <w:bCs/>
          </w:rPr>
          <w:t>Src</w:t>
        </w:r>
      </w:smartTag>
      <w:r w:rsidRPr="00B451D4">
        <w:rPr>
          <w:bCs/>
        </w:rPr>
        <w:t xml:space="preserve"> </w:t>
      </w:r>
      <w:smartTag w:uri="urn:schemas-microsoft-com:office:smarttags" w:element="PlaceType">
        <w:r w:rsidRPr="00B451D4">
          <w:rPr>
            <w:bCs/>
          </w:rPr>
          <w:t>Port</w:t>
        </w:r>
      </w:smartTag>
      <w:r w:rsidRPr="00B451D4">
        <w:rPr>
          <w:bCs/>
        </w:rPr>
        <w:t xml:space="preserve">: 53, </w:t>
      </w:r>
      <w:smartTag w:uri="urn:schemas-microsoft-com:office:smarttags" w:element="place">
        <w:smartTag w:uri="urn:schemas-microsoft-com:office:smarttags" w:element="PlaceName">
          <w:r w:rsidRPr="00B451D4">
            <w:rPr>
              <w:bCs/>
            </w:rPr>
            <w:t>Dst</w:t>
          </w:r>
        </w:smartTag>
        <w:r w:rsidRPr="00B451D4">
          <w:rPr>
            <w:bCs/>
          </w:rPr>
          <w:t xml:space="preserve"> </w:t>
        </w:r>
        <w:smartTag w:uri="urn:schemas-microsoft-com:office:smarttags" w:element="PlaceType">
          <w:r w:rsidRPr="00B451D4">
            <w:rPr>
              <w:bCs/>
            </w:rPr>
            <w:t>Port</w:t>
          </w:r>
        </w:smartTag>
      </w:smartTag>
      <w:r w:rsidRPr="00B451D4">
        <w:rPr>
          <w:bCs/>
        </w:rPr>
        <w:t>: 61108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>Domain Name System (response)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Flags: 0x8180 Standard query response, No error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1... .... .... .... = Response: Message is a response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.0.. .... .... = Authoritative: Server is not an authority for domain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..0. .... .... = Truncated: Message is not truncated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1... .... = Recursion available: Server can do recursive queries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.0.. .... = Z: reserved (0)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..0. .... = Answer authenticated: Answer/authority portion was not authenticated by the server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.... .... .... 0000 = Reply code: No error (0)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Answer RRs: 3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Answers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www.ietf.org: type CNAME, class IN, cname www.ietf.org.cdn.cloudflare.net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Type: CNAME (Canonical NAME for an alias) (5)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Time to live: 57 (57 seconds)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Data length: 33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CNAME: www.ietf.org.cdn.cloudflare.net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www.ietf.org.cdn.cloudflare.net: type A, class IN, addr 104.20.1.85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Name: www.ietf.org.cdn.cloudflare.net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Address: 104.20.1.85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www.ietf.org.cdn.cloudflare.net: type A, class IN, addr 104.20.0.85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Name: www.ietf.org.cdn.cloudflare.net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        Address: 104.20.0.85</w:t>
      </w:r>
    </w:p>
    <w:p w:rsidR="00CE1A38" w:rsidRPr="00B451D4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[Request In: 48]</w:t>
      </w:r>
    </w:p>
    <w:p w:rsidR="00CE1A38" w:rsidRDefault="00CE1A38" w:rsidP="007A4939">
      <w:pPr>
        <w:ind w:rightChars="-444" w:right="31680"/>
        <w:jc w:val="left"/>
        <w:rPr>
          <w:bCs/>
        </w:rPr>
      </w:pPr>
      <w:r w:rsidRPr="00B451D4">
        <w:rPr>
          <w:bCs/>
        </w:rPr>
        <w:t xml:space="preserve">    [Time: 0.092600000 seconds]</w:t>
      </w:r>
    </w:p>
    <w:p w:rsidR="00CE1A38" w:rsidRDefault="00CE1A38" w:rsidP="007A4939">
      <w:pPr>
        <w:ind w:rightChars="-444" w:right="31680"/>
        <w:jc w:val="center"/>
        <w:rPr>
          <w:b/>
          <w:bCs/>
          <w:sz w:val="24"/>
        </w:rPr>
      </w:pPr>
      <w:r w:rsidRPr="007E068D">
        <w:rPr>
          <w:b/>
          <w:bCs/>
          <w:sz w:val="24"/>
        </w:rPr>
        <w:t>7-10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C:\Users\Dmkrol&gt;nslookup www.mit.edu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  <w:r w:rsidRPr="007E068D">
        <w:rPr>
          <w:rFonts w:hint="eastAsia"/>
          <w:b/>
          <w:bCs/>
          <w:sz w:val="24"/>
          <w:lang w:val="ru-RU"/>
        </w:rPr>
        <w:t>╤хЁтхЁ</w:t>
      </w:r>
      <w:r w:rsidRPr="007E068D">
        <w:rPr>
          <w:b/>
          <w:bCs/>
          <w:sz w:val="24"/>
          <w:lang w:val="ru-RU"/>
        </w:rPr>
        <w:t xml:space="preserve">:  </w:t>
      </w:r>
      <w:r w:rsidRPr="007E068D">
        <w:rPr>
          <w:b/>
          <w:bCs/>
          <w:sz w:val="24"/>
        </w:rPr>
        <w:t>UnKnown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</w:rPr>
        <w:t>Address</w:t>
      </w:r>
      <w:r w:rsidRPr="007E068D">
        <w:rPr>
          <w:b/>
          <w:bCs/>
          <w:sz w:val="24"/>
          <w:lang w:val="ru-RU"/>
        </w:rPr>
        <w:t>:  192.168.43.1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  <w:lang w:val="ru-RU"/>
        </w:rPr>
        <w:t>Не заслуживающий доверия ответ: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rFonts w:hint="eastAsia"/>
          <w:b/>
          <w:bCs/>
          <w:sz w:val="24"/>
        </w:rPr>
        <w:t>╚ь</w:t>
      </w:r>
      <w:r w:rsidRPr="007E068D">
        <w:rPr>
          <w:b/>
          <w:bCs/>
          <w:sz w:val="24"/>
        </w:rPr>
        <w:t> :     e9566.dscb.akamaiedge.net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Addresses:  2a02:26f0:10e:1a2::255e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2a02:26f0:10e:197::255e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104.96.143.80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Aliases:  www.mit.edu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  www.mit.edu.edgekey.net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Frame 122: 75 bytes on wire (600 bits), 75 bytes captured (600 bits) on interface \Device\NPF_{02DF4F74-5D72-4C21-BA18-F120F10D4FED}, id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Ethernet II, Src: CyberTAN_c2:ea:a9 (60:14:b3:c2:ea:a9), Dst: 66:c2:de:fb:31:14 (66:c2:de:fb:31:14)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Internet Protocol Version 4, Src: 192.168.43.213, Dst: 192.168.43.1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User Datagram Protocol, Src Port: 60108, Dst Port: 53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Domain Name System (query)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Transaction ID: 0x88f9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Flags: 0x0100 Standard query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0... .... .... .... = Response: Message is a query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Opcode: Standard query (0)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Truncated: Message is not truncated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Recursion desired: Do query recursively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reserved (0)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Non-authenticated data: Unacceptable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Questions: 1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Answer RRs: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Authority RRs: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Additional RRs: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Queries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type A, class IN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Name: www.gstatic.com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[Name Length: 15]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[Label Count: 3]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Type: A (Host Address) (1)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Class: IN (0x0001)</w:t>
      </w:r>
    </w:p>
    <w:p w:rsidR="00CE1A38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[Response In: 126]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 xml:space="preserve">Відповідь: 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Frame 126: 91 bytes on wire (728 bits), 91 bytes captured (728 bits) on interface \Device\NPF_{02DF4F74-5D72-4C21-BA18-F120F10D4FED}, id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Ethernet II, Src: 66:c2:de:fb:31:14 (66:c2:de:fb:31:14), Dst: CyberTAN_c2:ea:a9 (60:14:b3:c2:ea:a9)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Internet Protocol Version 4, Src: 192.168.43.1, Dst: 192.168.43.213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User Datagram Protocol, Src Port: 53, Dst Port: 60108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>Domain Name System (response)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Transaction ID: 0x88f9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Flags: 0x8180 Standard query response, No error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1... .... .... .... = Response: Message is a response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Opcode: Standard query (0)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.0.. .... .... = Authoritative: Server is not an authority for domain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Truncated: Message is not truncated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Recursion desired: Do query recursively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1... .... = Recursion available: Server can do recursive queries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reserved (0)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..0. .... = Answer authenticated: Answer/authority portion was not authenticated by the server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Non-authenticated data: Unacceptable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.... 0000 = Reply code: No error (0)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Questions: 1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Answer RRs: 1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Authority RRs: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Additional RRs: 0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Queries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type A, class IN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Name: www.gstatic.com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[Name Length: 15]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[Label Count: 3]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Type: A (Host Address) (1)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Class: IN (0x0001)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Answers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type A, class IN, addr 172.217.16.35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Name: www.gstatic.com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Type: A (Host Address) (1)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Class: IN (0x0001)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Time to live: 197 (3 minutes, 17 seconds)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Data length: 4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Address: 172.217.16.35</w:t>
      </w:r>
    </w:p>
    <w:p w:rsidR="00CE1A38" w:rsidRPr="007E068D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[Request In: 122]</w:t>
      </w:r>
    </w:p>
    <w:p w:rsidR="00CE1A38" w:rsidRDefault="00CE1A38" w:rsidP="007A4939">
      <w:pPr>
        <w:ind w:rightChars="-444" w:right="31680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[Time: 0.062467000 seconds]</w:t>
      </w:r>
    </w:p>
    <w:p w:rsidR="00CE1A38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11-13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C:\Users\Dmkrol&gt;nslookup -type=NS mit.edu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rFonts w:hint="eastAsia"/>
          <w:b/>
          <w:bCs/>
          <w:sz w:val="24"/>
          <w:lang w:val="uk-UA"/>
        </w:rPr>
        <w:t>╤хЁтхЁ</w:t>
      </w:r>
      <w:r w:rsidRPr="008C44C0">
        <w:rPr>
          <w:b/>
          <w:bCs/>
          <w:sz w:val="24"/>
          <w:lang w:val="uk-UA"/>
        </w:rPr>
        <w:t>:  recursive-ns-01.lan.ua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Address:  31.43.120.254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Не заслуживающий доверия ответ: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ns1-37.akam.net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asia2.akam.net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ns1-173.akam.net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asia1.akam.net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eur5.akam.net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usw2.akam.net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use5.akam.net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mit.edu nameserver = use2.akam.net</w:t>
      </w:r>
    </w:p>
    <w:p w:rsidR="00CE1A38" w:rsidRPr="007E068D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Frame 75: 67 bytes on wire (536 bits), 67 bytes captured (536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Ethernet II, Src: CyberTAN_c2:ea:a9 (60:14:b3:c2:ea:a9), Dst: Fortinet_dc:64:1d (00:09:0f:dc:64:1d)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Internet Protocol Version 4, Src: 172.16.7.104, Dst: 31.43.120.254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User Datagram Protocol, Src Port: 1035, Dst Port: 53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Domain Name System (query)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Transaction ID: 0x0002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Flags: 0x0100 Standard query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Response: Message is a query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Answer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mit.edu: type NS, class IN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[Name Length: 7]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[Label Count: 2]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Class: IN (0x0001)</w:t>
      </w:r>
    </w:p>
    <w:p w:rsidR="00CE1A38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[Response In: 76]</w:t>
      </w:r>
    </w:p>
    <w:p w:rsidR="00CE1A38" w:rsidRPr="0023412C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7E068D">
        <w:rPr>
          <w:b/>
          <w:bCs/>
          <w:sz w:val="24"/>
          <w:lang w:val="uk-UA"/>
        </w:rPr>
        <w:t>Відповідь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Frame 76: 234 bytes on wire (1872 bits), 234 bytes captured (1872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Ethernet II, Src: ASUSTekC_bb:49:ec (0c:9d:92:bb:49:ec), Dst: CyberTAN_c2:ea:a9 (60:14:b3:c2:ea:a9)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Internet Protocol Version 4, Src: 31.43.120.254, Dst: 172.16.7.104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User Datagram Protocol, Src Port: 53, Dst Port: 1035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Domain Name System (response)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Transaction ID: 0x0002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.0.. .... .... = Authoritative: Server is not an authority for domain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..0. .... = Answer authenticated: Answer/authority portion was not authenticated by the server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Answer RRs: 8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[Name Length: 7]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[Label Count: 2]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ns1-37.akam.net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17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ns1-37.akam.net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asia2.akam.net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asia2.akam.net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ns1-173.akam.net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10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ns1-173.akam.net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asia1.akam.net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asia1.akam.net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eur5.akam.net</w:t>
      </w:r>
    </w:p>
    <w:p w:rsidR="00CE1A38" w:rsidRPr="0023412C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</w:t>
      </w:r>
      <w:r w:rsidRPr="0023412C">
        <w:rPr>
          <w:bCs/>
        </w:rPr>
        <w:t>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eur5.akam.net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usw2.akam.net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usw2.akam.net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use5.akam.net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use5.akam.net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mit.edu: type NS, class IN, ns use2.akam.net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 Server: use2.akam.net</w:t>
      </w:r>
    </w:p>
    <w:p w:rsidR="00CE1A38" w:rsidRPr="0023412C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[Request In: 75]</w:t>
      </w:r>
    </w:p>
    <w:p w:rsidR="00CE1A38" w:rsidRPr="0023412C" w:rsidRDefault="00CE1A38" w:rsidP="007A4939">
      <w:pPr>
        <w:ind w:rightChars="-444" w:right="31680"/>
        <w:jc w:val="left"/>
        <w:rPr>
          <w:bCs/>
        </w:rPr>
      </w:pPr>
      <w:r w:rsidRPr="0023412C">
        <w:rPr>
          <w:bCs/>
        </w:rPr>
        <w:t xml:space="preserve">    [Time: 0.107354000 seconds]</w:t>
      </w:r>
    </w:p>
    <w:p w:rsidR="00CE1A38" w:rsidRPr="0023412C" w:rsidRDefault="00CE1A38" w:rsidP="007A4939">
      <w:pPr>
        <w:ind w:rightChars="-444" w:right="31680"/>
        <w:jc w:val="center"/>
        <w:rPr>
          <w:b/>
          <w:bCs/>
          <w:sz w:val="24"/>
        </w:rPr>
      </w:pPr>
      <w:r w:rsidRPr="0023412C">
        <w:rPr>
          <w:b/>
          <w:bCs/>
          <w:sz w:val="24"/>
        </w:rPr>
        <w:t>14-16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C:\Users\Dmkrol&gt;nslookup www.aiit.or.kr bitsy.mit.edu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8C44C0">
        <w:rPr>
          <w:rFonts w:hint="eastAsia"/>
          <w:b/>
          <w:bCs/>
          <w:sz w:val="24"/>
        </w:rPr>
        <w:t>╤</w:t>
      </w:r>
      <w:r w:rsidRPr="008C44C0">
        <w:rPr>
          <w:rFonts w:hint="eastAsia"/>
          <w:b/>
          <w:bCs/>
          <w:sz w:val="24"/>
          <w:lang w:val="ru-RU"/>
        </w:rPr>
        <w:t>хЁтхЁ</w:t>
      </w:r>
      <w:r w:rsidRPr="008C44C0">
        <w:rPr>
          <w:b/>
          <w:bCs/>
          <w:sz w:val="24"/>
        </w:rPr>
        <w:t>:  bitsy.mit.edu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Address:  18.0.72.3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</w:rPr>
      </w:pP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  <w:r w:rsidRPr="008C44C0">
        <w:rPr>
          <w:b/>
          <w:bCs/>
          <w:sz w:val="24"/>
          <w:lang w:val="ru-RU"/>
        </w:rPr>
        <w:t>Не заслуживающий доверия ответ: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ru-RU"/>
        </w:rPr>
      </w:pPr>
      <w:r w:rsidRPr="008C44C0">
        <w:rPr>
          <w:rFonts w:hint="eastAsia"/>
          <w:b/>
          <w:bCs/>
          <w:sz w:val="24"/>
          <w:lang w:val="ru-RU"/>
        </w:rPr>
        <w:t>╚ь</w:t>
      </w:r>
      <w:r w:rsidRPr="008C44C0">
        <w:rPr>
          <w:b/>
          <w:bCs/>
          <w:sz w:val="24"/>
          <w:lang w:val="ru-RU"/>
        </w:rPr>
        <w:t> :     www.aiit.or.kr</w:t>
      </w:r>
    </w:p>
    <w:p w:rsidR="00CE1A38" w:rsidRPr="0023412C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23412C">
        <w:rPr>
          <w:b/>
          <w:bCs/>
          <w:sz w:val="24"/>
        </w:rPr>
        <w:t>Address:  58.229.6.225</w:t>
      </w:r>
    </w:p>
    <w:p w:rsidR="00CE1A38" w:rsidRPr="0023412C" w:rsidRDefault="00CE1A38" w:rsidP="007A4939">
      <w:pPr>
        <w:ind w:rightChars="-444" w:right="31680"/>
        <w:jc w:val="left"/>
        <w:rPr>
          <w:b/>
          <w:bCs/>
          <w:sz w:val="24"/>
        </w:rPr>
      </w:pP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Запит: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Frame 20: 73 bytes on wire (584 bits), 73 bytes captured (584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Ethernet II, Src: CyberTAN_c2:ea:a9 (60:14:b3:c2:ea:a9), Dst: Fortinet_dc:64:1d (00:09:0f:dc:64:1d)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Internet Protocol Version 4, Src: 172.16.7.104, Dst: 31.43.120.254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User Datagram Protocol, Src Port: 16011, Dst Port: 53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>Domain Name System (query)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Transaction ID: 0x5aa7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Flags: 0x0100 Standard query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Response: Message is a query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Answer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bitsy.mit.edu: type A, class IN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Name: bitsy.mit.edu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[Name Length: 13]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[Label Count: 3]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Type: A (Host Address) (1)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[Response In: 21]</w:t>
      </w:r>
    </w:p>
    <w:p w:rsidR="00CE1A38" w:rsidRPr="008C44C0" w:rsidRDefault="00CE1A38" w:rsidP="007A4939">
      <w:pPr>
        <w:ind w:rightChars="-444" w:right="31680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Відповідь: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Frame 21: 89 bytes on wire (712 bits), 89 bytes captured (712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Ethernet II, Src: ASUSTekC_bb:49:ec (0c:9d:92:bb:49:ec), Dst: CyberTAN_c2:ea:a9 (60:14:b3:c2:ea:a9)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Internet Protocol Version 4, Src: 31.43.120.254, Dst: 172.16.7.104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User Datagram Protocol, Src Port: 53, Dst Port: 16011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>Domain Name System (response)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Transaction ID: 0x5aa7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.0.. .... .... = Authoritative: Server is not an authority for domain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..0. .... = Answer authenticated: Answer/authority portion was not authenticated by the server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Answer RRs: 1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bitsy.mit.edu: type A, class IN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[Name Length: 13]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[Label Count: 3]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bitsy.mit.edu: type A, class IN, addr 18.0.72.3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Time to live: 1779 (29 minutes, 39 seconds)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Data length: 4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        Address: 18.0.72.3</w:t>
      </w:r>
    </w:p>
    <w:p w:rsidR="00CE1A38" w:rsidRPr="008C44C0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[Request In: 20]</w:t>
      </w:r>
    </w:p>
    <w:p w:rsidR="00CE1A38" w:rsidRPr="0023412C" w:rsidRDefault="00CE1A38" w:rsidP="007A4939">
      <w:pPr>
        <w:ind w:rightChars="-444" w:right="31680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[Time: 0.032112000 seconds]</w:t>
      </w:r>
    </w:p>
    <w:p w:rsidR="00CE1A38" w:rsidRPr="0023412C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Запит</w:t>
      </w:r>
      <w:r w:rsidRPr="0023412C">
        <w:rPr>
          <w:b/>
          <w:bCs/>
          <w:sz w:val="24"/>
        </w:rPr>
        <w:t>: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Frame 22: 82 bytes on wire (656 bits), 82 bytes captured (656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Ethernet II, Src: CyberTAN_c2:ea:a9 (60:14:b3:c2:ea:a9), Dst: Fortinet_dc:64:1d (00:09:0f:dc:64:1d)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Internet Protocol Version 4, Src: 172.16.7.104, Dst: 18.0.72.3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User Datagram Protocol, Src Port: 16012, Dst Port: 53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Domain Name System (query)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0x0100 Standard query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0... .... .... .... = Response: Message is a query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3.72.0.18.in-addr.arpa: type PTR, class IN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PoinTeR) (12)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[Response In: 23]</w:t>
      </w:r>
    </w:p>
    <w:p w:rsidR="00CE1A38" w:rsidRDefault="00CE1A38" w:rsidP="007A4939">
      <w:pPr>
        <w:ind w:rightChars="-444" w:right="31680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В</w:t>
      </w:r>
      <w:r w:rsidRPr="008C44C0">
        <w:rPr>
          <w:b/>
          <w:bCs/>
          <w:sz w:val="24"/>
          <w:lang w:val="uk-UA"/>
        </w:rPr>
        <w:t>і</w:t>
      </w:r>
      <w:r w:rsidRPr="008C44C0">
        <w:rPr>
          <w:b/>
          <w:bCs/>
          <w:sz w:val="24"/>
          <w:lang w:val="ru-RU"/>
        </w:rPr>
        <w:t>дповідь</w:t>
      </w:r>
      <w:r w:rsidRPr="008C44C0">
        <w:rPr>
          <w:b/>
          <w:bCs/>
          <w:sz w:val="24"/>
        </w:rPr>
        <w:t>: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Frame 23: 109 bytes on wire (872 bits), 109 bytes captured (872 bits) on interface \Device\NPF_{02DF4F74-5D72-4C21-BA18-F120F10D4FED}, id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Ethernet II, Src: ASUSTekC_bb:49:ec (0c:9d:92:bb:49:ec), Dst: CyberTAN_c2:ea:a9 (60:14:b3:c2:ea:a9)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Internet Protocol Version 4, Src: 18.0.72.3, Dst: 172.16.7.104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User Datagram Protocol, Src Port: 53, Dst Port: 16012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>Domain Name System (response)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0x8180 Standard query response, No error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1... .... .... .... = Response: Message is a response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.0.. .... .... = Authoritative: Server is not an authority for domain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..0. .... .... = Truncated: Message is not truncated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1... .... = Recursion available: Server can do recursive queries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.0.. .... = Z: reserved (0)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..0. .... = Answer authenticated: Answer/authority portion was not authenticated by the server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.... 0000 = Reply code: No error (0)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1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3.72.0.18.in-addr.arpa: type PTR, class IN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PoinTeR) (12)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Answers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3.72.0.18.in-addr.arpa: type PTR, class IN, bitsy.mit.edu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PoinTeR) (12)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Time to live: 1799 (29 minutes, 59 seconds)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Data length: 15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Domain Name: bitsy.mit.edu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[Request In: 22]</w:t>
      </w:r>
    </w:p>
    <w:p w:rsidR="00CE1A38" w:rsidRDefault="00CE1A38" w:rsidP="007A4939">
      <w:pPr>
        <w:ind w:rightChars="-444" w:right="31680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[Time: 0.041456000 seconds]</w:t>
      </w:r>
    </w:p>
    <w:p w:rsidR="00CE1A38" w:rsidRPr="008C44C0" w:rsidRDefault="00CE1A38" w:rsidP="007A4939">
      <w:pPr>
        <w:ind w:rightChars="-444" w:right="31680"/>
        <w:jc w:val="left"/>
        <w:rPr>
          <w:bCs/>
          <w:sz w:val="24"/>
        </w:rPr>
      </w:pPr>
    </w:p>
    <w:p w:rsidR="00CE1A38" w:rsidRPr="0023412C" w:rsidRDefault="00CE1A38" w:rsidP="007A4939">
      <w:pPr>
        <w:ind w:rightChars="-444" w:right="31680"/>
        <w:jc w:val="left"/>
        <w:rPr>
          <w:b/>
          <w:bCs/>
        </w:rPr>
      </w:pPr>
      <w:r w:rsidRPr="00971600">
        <w:rPr>
          <w:b/>
          <w:bCs/>
          <w:lang w:val="ru-RU"/>
        </w:rPr>
        <w:t>Контрольні</w:t>
      </w:r>
      <w:r w:rsidRPr="0023412C">
        <w:rPr>
          <w:b/>
          <w:bCs/>
        </w:rPr>
        <w:t xml:space="preserve"> </w:t>
      </w:r>
      <w:r w:rsidRPr="00971600">
        <w:rPr>
          <w:b/>
          <w:bCs/>
          <w:lang w:val="ru-RU"/>
        </w:rPr>
        <w:t>запитання</w:t>
      </w:r>
      <w:r w:rsidRPr="0023412C">
        <w:rPr>
          <w:b/>
          <w:bCs/>
        </w:rPr>
        <w:t>:</w:t>
      </w:r>
      <w:r>
        <w:rPr>
          <w:b/>
          <w:bCs/>
        </w:rPr>
        <w:t>,</w:t>
      </w:r>
    </w:p>
    <w:p w:rsidR="00CE1A38" w:rsidRPr="0023412C" w:rsidRDefault="00CE1A38" w:rsidP="007A4939">
      <w:pPr>
        <w:ind w:rightChars="-444" w:right="31680"/>
      </w:pPr>
    </w:p>
    <w:p w:rsidR="00CE1A38" w:rsidRPr="0023412C" w:rsidRDefault="00CE1A38" w:rsidP="007A4939">
      <w:pPr>
        <w:numPr>
          <w:ilvl w:val="0"/>
          <w:numId w:val="1"/>
        </w:numPr>
        <w:ind w:rightChars="-444" w:right="31680"/>
        <w:rPr>
          <w:b/>
          <w:bCs/>
          <w:lang w:val="ru-RU"/>
        </w:rPr>
      </w:pPr>
      <w:r w:rsidRPr="00971600">
        <w:rPr>
          <w:b/>
          <w:bCs/>
          <w:lang w:val="ru-RU"/>
        </w:rPr>
        <w:t>Знайдіть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запит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та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відповідь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, </w:t>
      </w:r>
      <w:r w:rsidRPr="00971600">
        <w:rPr>
          <w:b/>
          <w:bCs/>
          <w:lang w:val="ru-RU"/>
        </w:rPr>
        <w:t>який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протокол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вони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використовують</w:t>
      </w:r>
      <w:r w:rsidRPr="0023412C">
        <w:rPr>
          <w:b/>
          <w:bCs/>
          <w:lang w:val="ru-RU"/>
        </w:rPr>
        <w:t xml:space="preserve">, </w:t>
      </w:r>
      <w:r>
        <w:rPr>
          <w:b/>
          <w:bCs/>
        </w:rPr>
        <w:t>UDP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або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TCP</w:t>
      </w:r>
      <w:r w:rsidRPr="0023412C">
        <w:rPr>
          <w:b/>
          <w:bCs/>
          <w:lang w:val="ru-RU"/>
        </w:rPr>
        <w:t xml:space="preserve">? </w:t>
      </w:r>
      <w:r w:rsidRPr="00971600">
        <w:rPr>
          <w:b/>
          <w:bCs/>
          <w:lang w:val="ru-RU"/>
        </w:rPr>
        <w:t>Який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цільового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запиту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? </w:t>
      </w:r>
      <w:r w:rsidRPr="00971600">
        <w:rPr>
          <w:b/>
          <w:bCs/>
          <w:lang w:val="ru-RU"/>
        </w:rPr>
        <w:t>Який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вихідного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відповіді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>?</w:t>
      </w:r>
    </w:p>
    <w:p w:rsidR="00CE1A38" w:rsidRPr="0009366F" w:rsidRDefault="00CE1A38" w:rsidP="007A4939">
      <w:pPr>
        <w:ind w:rightChars="-444" w:right="31680"/>
        <w:rPr>
          <w:b/>
          <w:bCs/>
          <w:lang w:val="ru-RU"/>
        </w:rPr>
      </w:pPr>
      <w:r>
        <w:t>UDP</w:t>
      </w:r>
      <w:r w:rsidRPr="0009366F">
        <w:rPr>
          <w:lang w:val="ru-RU"/>
        </w:rPr>
        <w:t xml:space="preserve">, </w:t>
      </w:r>
      <w:r>
        <w:t>domain</w:t>
      </w:r>
      <w:r w:rsidRPr="0009366F">
        <w:rPr>
          <w:lang w:val="ru-RU"/>
        </w:rPr>
        <w:t xml:space="preserve"> (53), 61108 (61108)</w:t>
      </w:r>
    </w:p>
    <w:p w:rsidR="00CE1A38" w:rsidRPr="0009366F" w:rsidRDefault="00CE1A38" w:rsidP="007A4939">
      <w:pPr>
        <w:ind w:rightChars="-444" w:right="31680"/>
        <w:rPr>
          <w:lang w:val="ru-RU"/>
        </w:rPr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На який адрес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був відправлений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Чи є цей адрес адресом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>?</w:t>
      </w:r>
    </w:p>
    <w:p w:rsidR="00CE1A38" w:rsidRPr="0009366F" w:rsidRDefault="00CE1A38" w:rsidP="007A4939">
      <w:pPr>
        <w:ind w:rightChars="-444" w:right="31680"/>
        <w:rPr>
          <w:lang w:val="ru-RU"/>
        </w:rPr>
      </w:pPr>
      <w:r w:rsidRPr="0009366F">
        <w:rPr>
          <w:lang w:val="ru-RU"/>
        </w:rPr>
        <w:t>192.168.1.1 , Так, є.</w:t>
      </w:r>
    </w:p>
    <w:p w:rsidR="00CE1A38" w:rsidRPr="0009366F" w:rsidRDefault="00CE1A38" w:rsidP="007A4939">
      <w:pPr>
        <w:ind w:rightChars="-444" w:right="31680"/>
        <w:rPr>
          <w:lang w:val="ru-RU"/>
        </w:rPr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Проаналізуйте повідомлення із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>. Якого «Типу» цей запит? Чи вміщує цей запит деякі можливі компоненти «відповіді»?</w:t>
      </w:r>
    </w:p>
    <w:p w:rsidR="00CE1A38" w:rsidRDefault="00CE1A38" w:rsidP="007A4939">
      <w:pPr>
        <w:ind w:rightChars="-444" w:right="31680"/>
      </w:pPr>
      <w:r>
        <w:t>Типу A (Host address). Ні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numPr>
          <w:ilvl w:val="0"/>
          <w:numId w:val="1"/>
        </w:numPr>
        <w:ind w:rightChars="-444" w:right="31680"/>
        <w:rPr>
          <w:b/>
          <w:bCs/>
        </w:rPr>
      </w:pPr>
      <w:r>
        <w:rPr>
          <w:b/>
          <w:bCs/>
        </w:rPr>
        <w:t>Дослідіть повідомлення із відповіддю DNS. Яка кількість відповідей запропонована сервером? Що вміщує кожна з цих відповідей?</w:t>
      </w:r>
    </w:p>
    <w:p w:rsidR="00CE1A38" w:rsidRDefault="00CE1A38" w:rsidP="007A4939">
      <w:pPr>
        <w:ind w:rightChars="-444" w:right="31680"/>
      </w:pPr>
      <w:r>
        <w:t>3 відповіді. Name, Type, Class, Time to live, Data length, Primary name or Addr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numPr>
          <w:ilvl w:val="0"/>
          <w:numId w:val="1"/>
        </w:numPr>
        <w:ind w:rightChars="-444" w:right="31680"/>
      </w:pPr>
      <w:r>
        <w:rPr>
          <w:b/>
          <w:bCs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:rsidR="00CE1A38" w:rsidRPr="00971600" w:rsidRDefault="00CE1A38" w:rsidP="007A4939">
      <w:pPr>
        <w:ind w:rightChars="-444" w:right="31680"/>
        <w:rPr>
          <w:lang w:val="ru-RU"/>
        </w:rPr>
      </w:pPr>
      <w:r w:rsidRPr="00971600">
        <w:rPr>
          <w:lang w:val="ru-RU"/>
        </w:rPr>
        <w:t>104.20.1.85 - так, співпадає з другою відповіддю.</w:t>
      </w:r>
    </w:p>
    <w:p w:rsidR="00CE1A38" w:rsidRPr="00971600" w:rsidRDefault="00CE1A38" w:rsidP="007A4939">
      <w:pPr>
        <w:ind w:rightChars="-444" w:right="31680"/>
        <w:rPr>
          <w:lang w:val="ru-RU"/>
        </w:rPr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Чи виконує ваша робоча станція нові запити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для отримання ресурсів, які використовує документ, що отримав браузер?</w:t>
      </w:r>
    </w:p>
    <w:p w:rsidR="00CE1A38" w:rsidRDefault="00CE1A38" w:rsidP="007A4939">
      <w:pPr>
        <w:ind w:rightChars="-444" w:right="31680"/>
      </w:pPr>
      <w:r>
        <w:t>Так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numPr>
          <w:ilvl w:val="0"/>
          <w:numId w:val="1"/>
        </w:numPr>
        <w:ind w:rightChars="-444" w:right="31680"/>
      </w:pPr>
      <w:r w:rsidRPr="00971600">
        <w:rPr>
          <w:b/>
          <w:bCs/>
          <w:lang w:val="ru-RU"/>
        </w:rPr>
        <w:t xml:space="preserve">Яким був цільовий порт повідомлення із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Яким був вихідний порт повідомлення із відповіддю </w:t>
      </w:r>
      <w:r>
        <w:rPr>
          <w:b/>
          <w:bCs/>
        </w:rPr>
        <w:t>DNS?</w:t>
      </w:r>
    </w:p>
    <w:p w:rsidR="00CE1A38" w:rsidRDefault="00CE1A38" w:rsidP="007A4939">
      <w:pPr>
        <w:ind w:rightChars="-444" w:right="31680"/>
      </w:pPr>
      <w:r>
        <w:t>domain (53), 58894 (58894)</w:t>
      </w:r>
    </w:p>
    <w:p w:rsidR="00CE1A38" w:rsidRDefault="00CE1A38" w:rsidP="007A4939">
      <w:pPr>
        <w:ind w:rightChars="-444" w:right="31680"/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На яку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був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Чи є ця адреса адресою вашого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замовчанням?</w:t>
      </w:r>
    </w:p>
    <w:p w:rsidR="00CE1A38" w:rsidRDefault="00CE1A38" w:rsidP="007A4939">
      <w:pPr>
        <w:ind w:rightChars="-444" w:right="31680"/>
      </w:pPr>
      <w:r>
        <w:t>192.168.1.1, Так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numPr>
          <w:ilvl w:val="0"/>
          <w:numId w:val="1"/>
        </w:numPr>
        <w:ind w:rightChars="-444" w:right="31680"/>
      </w:pPr>
      <w:r w:rsidRPr="00971600">
        <w:rPr>
          <w:b/>
          <w:bCs/>
          <w:lang w:val="ru-RU"/>
        </w:rPr>
        <w:t xml:space="preserve">Дослідіть повідомлення із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Якого «типу» був цей запит? </w:t>
      </w:r>
      <w:r>
        <w:rPr>
          <w:b/>
          <w:bCs/>
        </w:rPr>
        <w:t>Чи вміщує цей запит деякі можливі компоненти «відповіді»?</w:t>
      </w:r>
    </w:p>
    <w:p w:rsidR="00CE1A38" w:rsidRDefault="00CE1A38" w:rsidP="007A4939">
      <w:pPr>
        <w:ind w:rightChars="-444" w:right="31680"/>
      </w:pPr>
      <w:r>
        <w:t>Типу A (Host address). Ні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numPr>
          <w:ilvl w:val="0"/>
          <w:numId w:val="1"/>
        </w:numPr>
        <w:ind w:rightChars="-444" w:right="31680"/>
        <w:rPr>
          <w:b/>
          <w:bCs/>
        </w:rPr>
      </w:pPr>
      <w:r>
        <w:rPr>
          <w:b/>
          <w:bCs/>
        </w:rPr>
        <w:t>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:rsidR="00CE1A38" w:rsidRDefault="00CE1A38" w:rsidP="007A4939">
      <w:pPr>
        <w:ind w:rightChars="-444" w:right="31680"/>
      </w:pPr>
      <w:r>
        <w:t>3 записи, Name, Type, Class, Time to live, Data length, Primaryname</w:t>
      </w:r>
    </w:p>
    <w:p w:rsidR="00CE1A38" w:rsidRDefault="00CE1A38" w:rsidP="007A4939">
      <w:pPr>
        <w:ind w:rightChars="-444" w:right="31680"/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На яку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був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Чи є ця адреса адресою вашого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замовчанням?</w:t>
      </w:r>
    </w:p>
    <w:p w:rsidR="00CE1A38" w:rsidRPr="00971600" w:rsidRDefault="00CE1A38" w:rsidP="007A4939">
      <w:pPr>
        <w:ind w:rightChars="-444" w:right="31680"/>
        <w:rPr>
          <w:lang w:val="ru-RU"/>
        </w:rPr>
      </w:pPr>
      <w:r w:rsidRPr="0023412C">
        <w:rPr>
          <w:lang w:val="ru-RU"/>
        </w:rPr>
        <w:t>172.16.7.104</w:t>
      </w:r>
      <w:r w:rsidRPr="00971600">
        <w:rPr>
          <w:lang w:val="ru-RU"/>
        </w:rPr>
        <w:t xml:space="preserve">, </w:t>
      </w:r>
      <w:r>
        <w:rPr>
          <w:lang w:val="ru-RU"/>
        </w:rPr>
        <w:t>так</w:t>
      </w:r>
      <w:bookmarkStart w:id="0" w:name="_GoBack"/>
      <w:bookmarkEnd w:id="0"/>
      <w:r w:rsidRPr="00971600">
        <w:rPr>
          <w:lang w:val="ru-RU"/>
        </w:rPr>
        <w:t>.</w:t>
      </w:r>
    </w:p>
    <w:p w:rsidR="00CE1A38" w:rsidRPr="00971600" w:rsidRDefault="00CE1A38" w:rsidP="007A4939">
      <w:pPr>
        <w:ind w:rightChars="-444" w:right="31680"/>
        <w:rPr>
          <w:lang w:val="ru-RU"/>
        </w:rPr>
      </w:pPr>
    </w:p>
    <w:p w:rsidR="00CE1A38" w:rsidRDefault="00CE1A38" w:rsidP="007A4939">
      <w:pPr>
        <w:numPr>
          <w:ilvl w:val="0"/>
          <w:numId w:val="1"/>
        </w:numPr>
        <w:ind w:rightChars="-444" w:right="31680"/>
      </w:pPr>
      <w:r w:rsidRPr="00971600">
        <w:rPr>
          <w:b/>
          <w:bCs/>
          <w:lang w:val="ru-RU"/>
        </w:rPr>
        <w:t xml:space="preserve">Дослідіть повідомлення із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Якого «типу» був цей запит? </w:t>
      </w:r>
      <w:r>
        <w:rPr>
          <w:b/>
          <w:bCs/>
        </w:rPr>
        <w:t>Чи вміщує цей запит деякі можливі компоненти «відповіді»?</w:t>
      </w:r>
    </w:p>
    <w:p w:rsidR="00CE1A38" w:rsidRPr="00971600" w:rsidRDefault="00CE1A38" w:rsidP="007A4939">
      <w:pPr>
        <w:ind w:rightChars="-444" w:right="31680"/>
        <w:rPr>
          <w:lang w:val="ru-RU"/>
        </w:rPr>
      </w:pPr>
      <w:r>
        <w:rPr>
          <w:lang w:val="ru-RU"/>
        </w:rPr>
        <w:t>Перший</w:t>
      </w:r>
      <w:r w:rsidRPr="00971600">
        <w:rPr>
          <w:lang w:val="ru-RU"/>
        </w:rPr>
        <w:t xml:space="preserve"> типу А, останній - АААА. Ні.</w:t>
      </w:r>
    </w:p>
    <w:p w:rsidR="00CE1A38" w:rsidRPr="00971600" w:rsidRDefault="00CE1A38" w:rsidP="007A4939">
      <w:pPr>
        <w:ind w:rightChars="-444" w:right="31680"/>
        <w:rPr>
          <w:lang w:val="ru-RU"/>
        </w:rPr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b/>
          <w:bCs/>
          <w:lang w:val="ru-RU"/>
        </w:rPr>
      </w:pPr>
      <w:r w:rsidRPr="00971600">
        <w:rPr>
          <w:b/>
          <w:bCs/>
          <w:lang w:val="ru-RU"/>
        </w:rPr>
        <w:t xml:space="preserve">Дослідіть повідомлення із відповіддю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Скільки записів із відповідями було запропоновано сервером? Які сервери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були запропоновані у відповіді? Сервери були запропоновані за допомогою доменного імені, адреси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або й того й іншого?</w:t>
      </w:r>
    </w:p>
    <w:p w:rsidR="00CE1A38" w:rsidRPr="00971600" w:rsidRDefault="00CE1A38" w:rsidP="007A4939">
      <w:pPr>
        <w:ind w:rightChars="-444" w:right="31680"/>
        <w:rPr>
          <w:lang w:val="ru-RU"/>
        </w:rPr>
      </w:pPr>
      <w:r w:rsidRPr="00971600">
        <w:rPr>
          <w:lang w:val="ru-RU"/>
        </w:rPr>
        <w:t xml:space="preserve">Тільки одна відповідь за допомогою адреси </w:t>
      </w:r>
    </w:p>
    <w:p w:rsidR="00CE1A38" w:rsidRPr="00971600" w:rsidRDefault="00CE1A38" w:rsidP="007A4939">
      <w:pPr>
        <w:ind w:rightChars="-444" w:right="31680"/>
        <w:rPr>
          <w:lang w:val="ru-RU"/>
        </w:rPr>
      </w:pPr>
    </w:p>
    <w:p w:rsidR="00CE1A38" w:rsidRPr="00971600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На яку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був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Чи є ця адреса адресою вашого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замовчанням? Якщо ні, то якому доменному імені відповідає ця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>-адреса?</w:t>
      </w:r>
    </w:p>
    <w:p w:rsidR="00CE1A38" w:rsidRPr="0023412C" w:rsidRDefault="00CE1A38" w:rsidP="007A4939">
      <w:pPr>
        <w:ind w:rightChars="-444" w:right="31680"/>
        <w:rPr>
          <w:lang w:val="ru-RU"/>
        </w:rPr>
      </w:pPr>
      <w:r w:rsidRPr="0023412C">
        <w:rPr>
          <w:lang w:val="ru-RU"/>
        </w:rPr>
        <w:t>172.16.7.104 - так, 31.43.120.</w:t>
      </w:r>
      <w:r>
        <w:t>254</w:t>
      </w:r>
      <w:r w:rsidRPr="0023412C">
        <w:rPr>
          <w:lang w:val="ru-RU"/>
        </w:rPr>
        <w:t xml:space="preserve"> - </w:t>
      </w:r>
      <w:r>
        <w:t>bitsy</w:t>
      </w:r>
      <w:r w:rsidRPr="0023412C">
        <w:rPr>
          <w:lang w:val="ru-RU"/>
        </w:rPr>
        <w:t>.</w:t>
      </w:r>
      <w:r>
        <w:t>mit</w:t>
      </w:r>
      <w:r w:rsidRPr="0023412C">
        <w:rPr>
          <w:lang w:val="ru-RU"/>
        </w:rPr>
        <w:t>.</w:t>
      </w:r>
      <w:r>
        <w:t>edu</w:t>
      </w:r>
    </w:p>
    <w:p w:rsidR="00CE1A38" w:rsidRPr="0023412C" w:rsidRDefault="00CE1A38" w:rsidP="007A4939">
      <w:pPr>
        <w:ind w:rightChars="-444" w:right="31680"/>
        <w:rPr>
          <w:lang w:val="ru-RU"/>
        </w:rPr>
      </w:pPr>
    </w:p>
    <w:p w:rsidR="00CE1A38" w:rsidRPr="0023412C" w:rsidRDefault="00CE1A38" w:rsidP="007A4939">
      <w:pPr>
        <w:numPr>
          <w:ilvl w:val="0"/>
          <w:numId w:val="1"/>
        </w:numPr>
        <w:ind w:rightChars="-444" w:right="31680"/>
        <w:rPr>
          <w:lang w:val="ru-RU"/>
        </w:rPr>
      </w:pPr>
      <w:r w:rsidRPr="00971600">
        <w:rPr>
          <w:b/>
          <w:bCs/>
          <w:lang w:val="ru-RU"/>
        </w:rPr>
        <w:t xml:space="preserve">Дослідіть повідомлення із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Якого «типу» був цей запит? </w:t>
      </w:r>
      <w:r w:rsidRPr="0023412C">
        <w:rPr>
          <w:b/>
          <w:bCs/>
          <w:lang w:val="ru-RU"/>
        </w:rPr>
        <w:t>Чи вміщує цей запит деякі можливі компоненти «відповіді»?</w:t>
      </w:r>
    </w:p>
    <w:p w:rsidR="00CE1A38" w:rsidRPr="00971600" w:rsidRDefault="00CE1A38" w:rsidP="007A4939">
      <w:pPr>
        <w:ind w:rightChars="-444" w:right="31680"/>
        <w:rPr>
          <w:lang w:val="ru-RU"/>
        </w:rPr>
      </w:pPr>
      <w:r w:rsidRPr="00971600">
        <w:rPr>
          <w:lang w:val="ru-RU"/>
        </w:rPr>
        <w:t>2 запита типу А та один - АААА. Ні.</w:t>
      </w:r>
    </w:p>
    <w:p w:rsidR="00CE1A38" w:rsidRPr="00971600" w:rsidRDefault="00CE1A38" w:rsidP="007A4939">
      <w:pPr>
        <w:ind w:rightChars="-444" w:right="31680"/>
        <w:rPr>
          <w:lang w:val="ru-RU"/>
        </w:rPr>
      </w:pPr>
    </w:p>
    <w:p w:rsidR="00CE1A38" w:rsidRDefault="00CE1A38" w:rsidP="007A4939">
      <w:pPr>
        <w:numPr>
          <w:ilvl w:val="0"/>
          <w:numId w:val="1"/>
        </w:numPr>
        <w:ind w:rightChars="-444" w:right="31680"/>
      </w:pPr>
      <w:r w:rsidRPr="00971600">
        <w:rPr>
          <w:b/>
          <w:bCs/>
          <w:lang w:val="ru-RU"/>
        </w:rPr>
        <w:t xml:space="preserve">Дослідіть повідомлення із відповіддю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Скільки записів із відповідями було запропоновано сервером? </w:t>
      </w:r>
      <w:r>
        <w:rPr>
          <w:b/>
          <w:bCs/>
        </w:rPr>
        <w:t>З чого складається кожна з цих відповідей?</w:t>
      </w:r>
    </w:p>
    <w:p w:rsidR="00CE1A38" w:rsidRDefault="00CE1A38" w:rsidP="007A4939">
      <w:pPr>
        <w:ind w:rightChars="-444" w:right="31680"/>
      </w:pPr>
    </w:p>
    <w:p w:rsidR="00CE1A38" w:rsidRDefault="00CE1A38" w:rsidP="007A4939">
      <w:pPr>
        <w:ind w:rightChars="-444" w:right="31680"/>
      </w:pPr>
      <w:r>
        <w:t>Один запис, що складається з Name, Type, Class, Time to live, Data length, Addr.</w:t>
      </w:r>
    </w:p>
    <w:p w:rsidR="00CE1A38" w:rsidRPr="007622A6" w:rsidRDefault="00CE1A38" w:rsidP="007A4939">
      <w:pPr>
        <w:ind w:rightChars="-444" w:right="31680"/>
        <w:rPr>
          <w:b/>
        </w:rPr>
      </w:pPr>
    </w:p>
    <w:p w:rsidR="00CE1A38" w:rsidRDefault="00CE1A38" w:rsidP="007A4939">
      <w:pPr>
        <w:ind w:rightChars="-444" w:right="31680"/>
        <w:rPr>
          <w:b/>
          <w:sz w:val="24"/>
          <w:lang w:val="uk-UA"/>
        </w:rPr>
      </w:pPr>
      <w:r w:rsidRPr="007622A6">
        <w:rPr>
          <w:b/>
          <w:sz w:val="24"/>
          <w:lang w:val="uk-UA"/>
        </w:rPr>
        <w:t>Висновок:</w:t>
      </w:r>
    </w:p>
    <w:p w:rsidR="00CE1A38" w:rsidRPr="007622A6" w:rsidRDefault="00CE1A38" w:rsidP="00813B28">
      <w:pPr>
        <w:ind w:rightChars="-444" w:right="31680"/>
        <w:rPr>
          <w:sz w:val="24"/>
          <w:lang w:val="ru-RU"/>
        </w:rPr>
      </w:pPr>
      <w:r>
        <w:rPr>
          <w:sz w:val="24"/>
          <w:lang w:val="uk-UA"/>
        </w:rPr>
        <w:t xml:space="preserve">На цій роботі я навчився перехоплювати та аналізувати деталі протоколу </w:t>
      </w:r>
      <w:r>
        <w:rPr>
          <w:sz w:val="24"/>
        </w:rPr>
        <w:t>DNS</w:t>
      </w:r>
      <w:r w:rsidRPr="007622A6">
        <w:rPr>
          <w:sz w:val="24"/>
          <w:lang w:val="ru-RU"/>
        </w:rPr>
        <w:t>.</w:t>
      </w:r>
    </w:p>
    <w:sectPr w:rsidR="00CE1A38" w:rsidRPr="007622A6" w:rsidSect="00613947">
      <w:headerReference w:type="default" r:id="rId7"/>
      <w:footerReference w:type="default" r:id="rId8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A38" w:rsidRDefault="00CE1A38">
      <w:pPr>
        <w:spacing w:after="0" w:line="240" w:lineRule="auto"/>
      </w:pPr>
      <w:r>
        <w:separator/>
      </w:r>
    </w:p>
  </w:endnote>
  <w:endnote w:type="continuationSeparator" w:id="0">
    <w:p w:rsidR="00CE1A38" w:rsidRDefault="00C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fal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A38" w:rsidRDefault="00CE1A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A38" w:rsidRDefault="00CE1A38">
      <w:pPr>
        <w:spacing w:after="0" w:line="240" w:lineRule="auto"/>
      </w:pPr>
      <w:r>
        <w:separator/>
      </w:r>
    </w:p>
  </w:footnote>
  <w:footnote w:type="continuationSeparator" w:id="0">
    <w:p w:rsidR="00CE1A38" w:rsidRDefault="00C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A38" w:rsidRDefault="00CE1A3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EF73D62"/>
    <w:rsid w:val="8FFBA652"/>
    <w:rsid w:val="AFD73D7B"/>
    <w:rsid w:val="D3F10399"/>
    <w:rsid w:val="FA7F013A"/>
    <w:rsid w:val="FDF305BC"/>
    <w:rsid w:val="00082BC8"/>
    <w:rsid w:val="0009366F"/>
    <w:rsid w:val="0023412C"/>
    <w:rsid w:val="003837C0"/>
    <w:rsid w:val="003D2574"/>
    <w:rsid w:val="0045737B"/>
    <w:rsid w:val="00613947"/>
    <w:rsid w:val="007622A6"/>
    <w:rsid w:val="007A4939"/>
    <w:rsid w:val="007A5E87"/>
    <w:rsid w:val="007E068D"/>
    <w:rsid w:val="00813B28"/>
    <w:rsid w:val="008A0360"/>
    <w:rsid w:val="008C44C0"/>
    <w:rsid w:val="00971600"/>
    <w:rsid w:val="00984141"/>
    <w:rsid w:val="009D384C"/>
    <w:rsid w:val="00AE06DB"/>
    <w:rsid w:val="00B451D4"/>
    <w:rsid w:val="00CE1A38"/>
    <w:rsid w:val="00FC454B"/>
    <w:rsid w:val="1EEF61EB"/>
    <w:rsid w:val="377E91E0"/>
    <w:rsid w:val="45F7A1B8"/>
    <w:rsid w:val="73FBB2A3"/>
    <w:rsid w:val="7EF73D62"/>
    <w:rsid w:val="7E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falt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0910"/>
    <w:rPr>
      <w:kern w:val="2"/>
      <w:sz w:val="21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0910"/>
    <w:rPr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17</Pages>
  <Words>3247</Words>
  <Characters>18513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alice</dc:creator>
  <cp:keywords/>
  <dc:description/>
  <cp:lastModifiedBy>Dima</cp:lastModifiedBy>
  <cp:revision>2</cp:revision>
  <dcterms:created xsi:type="dcterms:W3CDTF">2020-05-27T10:14:00Z</dcterms:created>
  <dcterms:modified xsi:type="dcterms:W3CDTF">2020-05-27T10:14:00Z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