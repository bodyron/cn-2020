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53AED" w:rsidRDefault="00953AED" w:rsidP="00953AED">
      <w:pPr>
        <w:spacing w:after="80" w:line="240" w:lineRule="auto"/>
        <w:ind w:rightChars="-444" w:right="316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953AED" w:rsidRDefault="00953AED" w:rsidP="00AF1188">
      <w:pPr>
        <w:spacing w:after="80" w:line="240" w:lineRule="auto"/>
        <w:ind w:rightChars="-444" w:right="316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953AED" w:rsidRDefault="00953AED" w:rsidP="00AF1188">
      <w:pPr>
        <w:spacing w:after="80" w:line="240" w:lineRule="auto"/>
        <w:ind w:rightChars="-444" w:right="316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953AED" w:rsidRDefault="00953AED" w:rsidP="00AF1188">
      <w:pPr>
        <w:spacing w:after="80" w:line="240" w:lineRule="auto"/>
        <w:ind w:rightChars="-444" w:right="316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953AED" w:rsidRDefault="00953AED" w:rsidP="00AF1188">
      <w:pPr>
        <w:spacing w:after="80" w:line="240" w:lineRule="auto"/>
        <w:ind w:rightChars="-444" w:right="316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:rsidR="00953AED" w:rsidRDefault="00953AED" w:rsidP="00AF1188">
      <w:pPr>
        <w:spacing w:after="80" w:line="240" w:lineRule="auto"/>
        <w:ind w:rightChars="-444" w:right="316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953AED" w:rsidRDefault="00953AED" w:rsidP="00AF1188">
      <w:pPr>
        <w:spacing w:line="240" w:lineRule="auto"/>
        <w:ind w:rightChars="-444" w:right="31680"/>
        <w:jc w:val="center"/>
        <w:rPr>
          <w:b/>
          <w:sz w:val="32"/>
          <w:szCs w:val="32"/>
          <w:lang w:val="uk-UA"/>
        </w:rPr>
      </w:pPr>
    </w:p>
    <w:p w:rsidR="00953AED" w:rsidRDefault="00953AED" w:rsidP="00AF1188">
      <w:pPr>
        <w:spacing w:line="240" w:lineRule="auto"/>
        <w:ind w:rightChars="-444" w:right="31680"/>
        <w:jc w:val="center"/>
        <w:rPr>
          <w:b/>
          <w:sz w:val="32"/>
          <w:szCs w:val="32"/>
          <w:lang w:val="uk-UA"/>
        </w:rPr>
      </w:pPr>
    </w:p>
    <w:p w:rsidR="00953AED" w:rsidRDefault="00953AED" w:rsidP="00AF1188">
      <w:pPr>
        <w:spacing w:line="240" w:lineRule="auto"/>
        <w:ind w:rightChars="-444" w:right="31680"/>
        <w:rPr>
          <w:b/>
          <w:sz w:val="32"/>
          <w:szCs w:val="32"/>
          <w:lang w:val="uk-UA"/>
        </w:rPr>
      </w:pPr>
    </w:p>
    <w:p w:rsidR="00953AED" w:rsidRDefault="00953AED" w:rsidP="00AF1188">
      <w:pPr>
        <w:spacing w:line="240" w:lineRule="auto"/>
        <w:ind w:rightChars="-444" w:right="31680"/>
        <w:jc w:val="center"/>
        <w:rPr>
          <w:b/>
          <w:sz w:val="32"/>
          <w:szCs w:val="32"/>
          <w:lang w:val="uk-UA"/>
        </w:rPr>
      </w:pPr>
    </w:p>
    <w:p w:rsidR="00953AED" w:rsidRDefault="00953AED" w:rsidP="00AF1188">
      <w:pPr>
        <w:spacing w:line="240" w:lineRule="auto"/>
        <w:ind w:rightChars="-444" w:right="31680"/>
        <w:rPr>
          <w:b/>
          <w:sz w:val="32"/>
          <w:szCs w:val="32"/>
          <w:lang w:val="uk-UA"/>
        </w:rPr>
      </w:pPr>
    </w:p>
    <w:p w:rsidR="00953AED" w:rsidRPr="00BC2831" w:rsidRDefault="00953AED" w:rsidP="00AF1188">
      <w:pPr>
        <w:spacing w:line="240" w:lineRule="auto"/>
        <w:ind w:rightChars="-444" w:right="31680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№5</w:t>
      </w:r>
    </w:p>
    <w:p w:rsidR="00953AED" w:rsidRDefault="00953AED" w:rsidP="00AF1188">
      <w:pPr>
        <w:spacing w:line="240" w:lineRule="auto"/>
        <w:ind w:rightChars="-444" w:right="31680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953AED" w:rsidRDefault="00953AED" w:rsidP="00AF1188">
      <w:pPr>
        <w:spacing w:line="240" w:lineRule="auto"/>
        <w:ind w:rightChars="-444" w:right="31680"/>
        <w:jc w:val="center"/>
        <w:rPr>
          <w:b/>
          <w:sz w:val="32"/>
          <w:szCs w:val="32"/>
          <w:lang w:val="uk-UA"/>
        </w:rPr>
      </w:pPr>
    </w:p>
    <w:p w:rsidR="00953AED" w:rsidRDefault="00953AED" w:rsidP="00AF1188">
      <w:pPr>
        <w:spacing w:line="240" w:lineRule="auto"/>
        <w:ind w:rightChars="-444" w:right="31680"/>
        <w:rPr>
          <w:b/>
          <w:sz w:val="32"/>
          <w:szCs w:val="32"/>
          <w:lang w:val="uk-UA"/>
        </w:rPr>
      </w:pPr>
    </w:p>
    <w:p w:rsidR="00953AED" w:rsidRDefault="00953AED" w:rsidP="00AF1188">
      <w:pPr>
        <w:spacing w:line="240" w:lineRule="auto"/>
        <w:ind w:rightChars="-444" w:right="31680"/>
        <w:jc w:val="center"/>
        <w:rPr>
          <w:b/>
          <w:sz w:val="32"/>
          <w:szCs w:val="32"/>
          <w:lang w:val="uk-UA"/>
        </w:rPr>
      </w:pPr>
    </w:p>
    <w:p w:rsidR="00953AED" w:rsidRDefault="00953AED" w:rsidP="00AF1188">
      <w:pPr>
        <w:spacing w:line="240" w:lineRule="auto"/>
        <w:ind w:rightChars="-444" w:right="31680"/>
        <w:rPr>
          <w:b/>
          <w:sz w:val="32"/>
          <w:szCs w:val="32"/>
          <w:lang w:val="uk-UA"/>
        </w:rPr>
      </w:pPr>
    </w:p>
    <w:p w:rsidR="00953AED" w:rsidRDefault="00953AED" w:rsidP="00AF1188">
      <w:pPr>
        <w:spacing w:line="240" w:lineRule="auto"/>
        <w:ind w:rightChars="-444" w:right="31680"/>
        <w:rPr>
          <w:b/>
          <w:lang w:val="ru-RU"/>
        </w:rPr>
      </w:pPr>
    </w:p>
    <w:p w:rsidR="00953AED" w:rsidRDefault="00953AED" w:rsidP="00AF1188">
      <w:pPr>
        <w:spacing w:line="240" w:lineRule="auto"/>
        <w:ind w:rightChars="-444" w:right="31680"/>
        <w:rPr>
          <w:b/>
          <w:lang w:val="uk-UA"/>
        </w:rPr>
      </w:pPr>
    </w:p>
    <w:p w:rsidR="00953AED" w:rsidRDefault="00953AED" w:rsidP="00AF1188">
      <w:pPr>
        <w:spacing w:line="240" w:lineRule="auto"/>
        <w:ind w:rightChars="-444" w:right="31680"/>
        <w:rPr>
          <w:b/>
          <w:lang w:val="ru-RU"/>
        </w:rPr>
      </w:pPr>
    </w:p>
    <w:p w:rsidR="00953AED" w:rsidRDefault="00953AED" w:rsidP="00AF1188">
      <w:pPr>
        <w:spacing w:line="240" w:lineRule="auto"/>
        <w:ind w:rightChars="-444" w:right="3168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 студент 3 курсу</w:t>
      </w:r>
    </w:p>
    <w:p w:rsidR="00953AED" w:rsidRPr="00AF1188" w:rsidRDefault="00953AED" w:rsidP="00AF1188">
      <w:pPr>
        <w:spacing w:line="240" w:lineRule="auto"/>
        <w:ind w:rightChars="-444" w:right="31680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</w:t>
      </w:r>
      <w:r>
        <w:rPr>
          <w:b/>
          <w:sz w:val="28"/>
          <w:szCs w:val="28"/>
          <w:lang w:val="ru-RU"/>
        </w:rPr>
        <w:t>7</w:t>
      </w:r>
      <w:r w:rsidRPr="00AF1188">
        <w:rPr>
          <w:b/>
          <w:sz w:val="28"/>
          <w:szCs w:val="28"/>
          <w:lang w:val="ru-RU"/>
        </w:rPr>
        <w:t>7</w:t>
      </w:r>
    </w:p>
    <w:p w:rsidR="00953AED" w:rsidRDefault="00953AED" w:rsidP="00AF1188">
      <w:pPr>
        <w:spacing w:line="240" w:lineRule="auto"/>
        <w:ind w:rightChars="-444" w:right="3168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ru-RU"/>
        </w:rPr>
        <w:t>Тарасевич  А</w:t>
      </w:r>
      <w:r>
        <w:rPr>
          <w:b/>
          <w:sz w:val="28"/>
          <w:szCs w:val="28"/>
          <w:lang w:val="uk-UA"/>
        </w:rPr>
        <w:t>.А.</w:t>
      </w:r>
    </w:p>
    <w:p w:rsidR="00953AED" w:rsidRDefault="00953AED" w:rsidP="00AF1188">
      <w:pPr>
        <w:spacing w:line="240" w:lineRule="auto"/>
        <w:ind w:rightChars="-444" w:right="3168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</w:t>
      </w: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  <w:lang w:val="uk-UA"/>
        </w:rPr>
        <w:t>: Кухарєв С.О.</w:t>
      </w:r>
    </w:p>
    <w:p w:rsidR="00953AED" w:rsidRDefault="00953AED" w:rsidP="00AF1188">
      <w:pPr>
        <w:spacing w:line="240" w:lineRule="auto"/>
        <w:ind w:rightChars="-444" w:right="31680"/>
        <w:rPr>
          <w:b/>
          <w:lang w:val="uk-UA"/>
        </w:rPr>
      </w:pPr>
    </w:p>
    <w:p w:rsidR="00953AED" w:rsidRDefault="00953AED" w:rsidP="00AF1188">
      <w:pPr>
        <w:spacing w:line="240" w:lineRule="auto"/>
        <w:ind w:rightChars="-444" w:right="31680"/>
        <w:rPr>
          <w:b/>
          <w:lang w:val="uk-UA"/>
        </w:rPr>
      </w:pPr>
    </w:p>
    <w:p w:rsidR="00953AED" w:rsidRDefault="00953AED" w:rsidP="00AF1188">
      <w:pPr>
        <w:spacing w:line="240" w:lineRule="auto"/>
        <w:ind w:rightChars="-444" w:right="31680"/>
        <w:rPr>
          <w:b/>
          <w:lang w:val="uk-UA"/>
        </w:rPr>
      </w:pPr>
    </w:p>
    <w:p w:rsidR="00953AED" w:rsidRDefault="00953AED" w:rsidP="00AF1188">
      <w:pPr>
        <w:spacing w:line="240" w:lineRule="auto"/>
        <w:ind w:rightChars="-444" w:right="31680"/>
        <w:rPr>
          <w:b/>
          <w:lang w:val="uk-UA"/>
        </w:rPr>
      </w:pPr>
    </w:p>
    <w:p w:rsidR="00953AED" w:rsidRDefault="00953AED" w:rsidP="00AF1188">
      <w:pPr>
        <w:spacing w:line="240" w:lineRule="auto"/>
        <w:ind w:rightChars="-444" w:right="31680"/>
        <w:rPr>
          <w:b/>
          <w:lang w:val="uk-UA"/>
        </w:rPr>
      </w:pPr>
    </w:p>
    <w:p w:rsidR="00953AED" w:rsidRDefault="00953AED" w:rsidP="00AF1188">
      <w:pPr>
        <w:spacing w:line="240" w:lineRule="auto"/>
        <w:ind w:rightChars="-444" w:right="31680"/>
        <w:rPr>
          <w:b/>
          <w:lang w:val="uk-UA"/>
        </w:rPr>
      </w:pPr>
    </w:p>
    <w:p w:rsidR="00953AED" w:rsidRDefault="00953AED" w:rsidP="00AF1188">
      <w:pPr>
        <w:spacing w:line="240" w:lineRule="auto"/>
        <w:ind w:rightChars="-444" w:right="31680"/>
        <w:jc w:val="center"/>
        <w:rPr>
          <w:b/>
          <w:lang w:val="uk-UA"/>
        </w:rPr>
      </w:pPr>
      <w:r>
        <w:rPr>
          <w:b/>
          <w:lang w:val="uk-UA"/>
        </w:rPr>
        <w:t>Київ – 20</w:t>
      </w:r>
      <w:r>
        <w:rPr>
          <w:b/>
        </w:rPr>
        <w:t>20</w:t>
      </w:r>
      <w:r>
        <w:rPr>
          <w:b/>
          <w:lang w:val="uk-UA"/>
        </w:rPr>
        <w:t>р.</w:t>
      </w:r>
    </w:p>
    <w:p w:rsidR="00953AED" w:rsidRPr="004C348B" w:rsidRDefault="00953AED" w:rsidP="00AF1188">
      <w:pPr>
        <w:widowControl/>
        <w:ind w:rightChars="-454" w:right="31680"/>
        <w:jc w:val="left"/>
        <w:rPr>
          <w:b/>
          <w:bCs/>
        </w:rPr>
      </w:pPr>
      <w:r w:rsidRPr="004C348B">
        <w:rPr>
          <w:b/>
          <w:bCs/>
        </w:rPr>
        <w:t>C:\Users\Dmkrol&gt;ping -l 2000 gaia.cs.umass.edu</w:t>
      </w:r>
    </w:p>
    <w:p w:rsidR="00953AED" w:rsidRPr="004C348B" w:rsidRDefault="00953AED" w:rsidP="00AF1188">
      <w:pPr>
        <w:widowControl/>
        <w:ind w:rightChars="-454" w:right="31680"/>
        <w:jc w:val="left"/>
        <w:rPr>
          <w:b/>
          <w:bCs/>
        </w:rPr>
      </w:pPr>
    </w:p>
    <w:p w:rsidR="00953AED" w:rsidRPr="004C348B" w:rsidRDefault="00953AED" w:rsidP="00AF1188">
      <w:pPr>
        <w:widowControl/>
        <w:ind w:rightChars="-454" w:right="31680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Обмен пакетами с </w:t>
      </w:r>
      <w:r w:rsidRPr="004C348B">
        <w:rPr>
          <w:b/>
          <w:bCs/>
        </w:rPr>
        <w:t>gaia</w:t>
      </w:r>
      <w:r w:rsidRPr="004C348B">
        <w:rPr>
          <w:b/>
          <w:bCs/>
          <w:lang w:val="ru-RU"/>
        </w:rPr>
        <w:t>.</w:t>
      </w:r>
      <w:r w:rsidRPr="004C348B">
        <w:rPr>
          <w:b/>
          <w:bCs/>
        </w:rPr>
        <w:t>cs</w:t>
      </w:r>
      <w:r w:rsidRPr="004C348B">
        <w:rPr>
          <w:b/>
          <w:bCs/>
          <w:lang w:val="ru-RU"/>
        </w:rPr>
        <w:t>.</w:t>
      </w:r>
      <w:r w:rsidRPr="004C348B">
        <w:rPr>
          <w:b/>
          <w:bCs/>
        </w:rPr>
        <w:t>umass</w:t>
      </w:r>
      <w:r w:rsidRPr="004C348B">
        <w:rPr>
          <w:b/>
          <w:bCs/>
          <w:lang w:val="ru-RU"/>
        </w:rPr>
        <w:t>.</w:t>
      </w:r>
      <w:r w:rsidRPr="004C348B">
        <w:rPr>
          <w:b/>
          <w:bCs/>
        </w:rPr>
        <w:t>edu</w:t>
      </w:r>
      <w:r w:rsidRPr="004C348B">
        <w:rPr>
          <w:b/>
          <w:bCs/>
          <w:lang w:val="ru-RU"/>
        </w:rPr>
        <w:t xml:space="preserve"> [128.119.245.12] с 2000 байтами данных:</w:t>
      </w:r>
    </w:p>
    <w:p w:rsidR="00953AED" w:rsidRPr="004C348B" w:rsidRDefault="00953AED" w:rsidP="00AF1188">
      <w:pPr>
        <w:widowControl/>
        <w:ind w:rightChars="-454" w:right="31680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Ответ от 128.119.245.12: число байт=2000 время=115мс </w:t>
      </w:r>
      <w:r w:rsidRPr="004C348B">
        <w:rPr>
          <w:b/>
          <w:bCs/>
        </w:rPr>
        <w:t>TTL</w:t>
      </w:r>
      <w:r w:rsidRPr="004C348B">
        <w:rPr>
          <w:b/>
          <w:bCs/>
          <w:lang w:val="ru-RU"/>
        </w:rPr>
        <w:t>=50</w:t>
      </w:r>
    </w:p>
    <w:p w:rsidR="00953AED" w:rsidRPr="004C348B" w:rsidRDefault="00953AED" w:rsidP="00AF1188">
      <w:pPr>
        <w:widowControl/>
        <w:ind w:rightChars="-454" w:right="31680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Ответ от 128.119.245.12: число байт=2000 время=113мс </w:t>
      </w:r>
      <w:r w:rsidRPr="004C348B">
        <w:rPr>
          <w:b/>
          <w:bCs/>
        </w:rPr>
        <w:t>TTL</w:t>
      </w:r>
      <w:r w:rsidRPr="004C348B">
        <w:rPr>
          <w:b/>
          <w:bCs/>
          <w:lang w:val="ru-RU"/>
        </w:rPr>
        <w:t>=50</w:t>
      </w:r>
    </w:p>
    <w:p w:rsidR="00953AED" w:rsidRPr="004C348B" w:rsidRDefault="00953AED" w:rsidP="00AF1188">
      <w:pPr>
        <w:widowControl/>
        <w:ind w:rightChars="-454" w:right="31680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Ответ от 128.119.245.12: число байт=2000 время=115мс </w:t>
      </w:r>
      <w:r w:rsidRPr="004C348B">
        <w:rPr>
          <w:b/>
          <w:bCs/>
        </w:rPr>
        <w:t>TTL</w:t>
      </w:r>
      <w:r w:rsidRPr="004C348B">
        <w:rPr>
          <w:b/>
          <w:bCs/>
          <w:lang w:val="ru-RU"/>
        </w:rPr>
        <w:t>=50</w:t>
      </w:r>
    </w:p>
    <w:p w:rsidR="00953AED" w:rsidRPr="004C348B" w:rsidRDefault="00953AED" w:rsidP="00AF1188">
      <w:pPr>
        <w:widowControl/>
        <w:ind w:rightChars="-454" w:right="31680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Ответ от 128.119.245.12: число байт=2000 время=114мс </w:t>
      </w:r>
      <w:r w:rsidRPr="004C348B">
        <w:rPr>
          <w:b/>
          <w:bCs/>
        </w:rPr>
        <w:t>TTL</w:t>
      </w:r>
      <w:r w:rsidRPr="004C348B">
        <w:rPr>
          <w:b/>
          <w:bCs/>
          <w:lang w:val="ru-RU"/>
        </w:rPr>
        <w:t>=50</w:t>
      </w:r>
    </w:p>
    <w:p w:rsidR="00953AED" w:rsidRPr="004C348B" w:rsidRDefault="00953AED" w:rsidP="00AF1188">
      <w:pPr>
        <w:widowControl/>
        <w:ind w:rightChars="-454" w:right="31680"/>
        <w:jc w:val="left"/>
        <w:rPr>
          <w:b/>
          <w:bCs/>
          <w:lang w:val="ru-RU"/>
        </w:rPr>
      </w:pPr>
    </w:p>
    <w:p w:rsidR="00953AED" w:rsidRPr="004C348B" w:rsidRDefault="00953AED" w:rsidP="00AF1188">
      <w:pPr>
        <w:widowControl/>
        <w:ind w:rightChars="-454" w:right="31680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Статистика </w:t>
      </w:r>
      <w:r w:rsidRPr="004C348B">
        <w:rPr>
          <w:b/>
          <w:bCs/>
        </w:rPr>
        <w:t>Ping</w:t>
      </w:r>
      <w:r w:rsidRPr="004C348B">
        <w:rPr>
          <w:b/>
          <w:bCs/>
          <w:lang w:val="ru-RU"/>
        </w:rPr>
        <w:t xml:space="preserve"> для 128.119.245.12:</w:t>
      </w:r>
    </w:p>
    <w:p w:rsidR="00953AED" w:rsidRPr="004C348B" w:rsidRDefault="00953AED" w:rsidP="00AF1188">
      <w:pPr>
        <w:widowControl/>
        <w:ind w:rightChars="-454" w:right="31680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    Пакетов: отправлено = 4, получено = 4, потеряно = 0</w:t>
      </w:r>
    </w:p>
    <w:p w:rsidR="00953AED" w:rsidRPr="004C348B" w:rsidRDefault="00953AED" w:rsidP="00AF1188">
      <w:pPr>
        <w:widowControl/>
        <w:ind w:rightChars="-454" w:right="31680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    (0% потерь)</w:t>
      </w:r>
    </w:p>
    <w:p w:rsidR="00953AED" w:rsidRPr="004C348B" w:rsidRDefault="00953AED" w:rsidP="00AF1188">
      <w:pPr>
        <w:widowControl/>
        <w:ind w:rightChars="-454" w:right="31680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>Приблизительное время приема-передачи в мс:</w:t>
      </w:r>
    </w:p>
    <w:p w:rsidR="00953AED" w:rsidRDefault="00953AED" w:rsidP="00AF1188">
      <w:pPr>
        <w:widowControl/>
        <w:ind w:rightChars="-454" w:right="31680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    Минимальное = 113мсек, Максимальное = 115 мсек, Среднее = 114 мсек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>Frame 2: 1514 bytes on wire (12112 bits), 1514 bytes captured (12112 bits) on interface \Device\NPF_{02DF4F74-5D72-4C21-BA18-F120F10D4FED}, id 0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>Ethernet II, Src: CyberTAN_c2:ea:a9 (60:14:b3:c2:ea:a9), Dst: Fortinet_dc:64:1d (00:09:0f:dc:64:1d)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>Internet Protocol Version 4, Src: 172.16.7.104, Dst: 128.119.245.12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0100 .... = Version: 4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.... 0101 = Header Length: 20 bytes (5)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Differentiated Services Field: 0x00 (DSCP: CS0, ECN: Not-ECT)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    0000 00.. = Differentiated Services Codepoint: Default (0)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    .... ..00 = Explicit Congestion Notification: Not ECN-Capable Transport (0)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Total Length: 1500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Identification: 0xb42b (46123)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Flags: 0x2000, More fragments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    0... .... .... .... = Reserved bit: Not set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    .0.. .... .... .... = Don't fragment: Not set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    ..1. .... .... .... = More fragments: Set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...0 0000 0000 0000 = Fragment offset: 0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Time to live: 128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Protocol: ICMP (1)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Header checksum: 0x37f9 [validation disabled]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[Header checksum status: Unverified]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Source: 172.16.7.104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Destination: 128.119.245.12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Reassembled IPv4 in frame: 3</w:t>
      </w:r>
    </w:p>
    <w:p w:rsidR="00953AED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>Data (1480 bytes)</w:t>
      </w:r>
    </w:p>
    <w:p w:rsidR="00953AED" w:rsidRDefault="00953AED" w:rsidP="00AF1188">
      <w:pPr>
        <w:widowControl/>
        <w:ind w:rightChars="-454" w:right="31680"/>
        <w:jc w:val="left"/>
        <w:rPr>
          <w:bCs/>
        </w:rPr>
      </w:pP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>Frame 3: 562 bytes on wire (4496 bits), 562 bytes captured (4496 bits) on interface \Device\NPF_{02DF4F74-5D72-4C21-BA18-F120F10D4FED}, id 0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>Ethernet II, Src: CyberTAN_c2:ea:a9 (60:14:b3:c2:ea:a9), Dst: Fortinet_dc:64:1d (00:09:0f:dc:64:1d)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>Internet Protocol Version 4, Src: 172.16.7.104, Dst: 128.119.245.12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0100 .... = Version: 4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.... 0101 = Header Length: 20 bytes (5)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Differentiated Services Field: 0x00 (DSCP: CS0, ECN: Not-ECT)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    0000 00.. = Differentiated Services Codepoint: Default (0)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    .... ..00 = Explicit Congestion Notification: Not ECN-Capable Transport (0)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Total Length: 548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Identification: 0xb42b (46123)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Flags: 0x00b9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    0... .... .... .... = Reserved bit: Not set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    .0.. .... .... .... = Don't fragment: Not set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    ..0. .... .... .... = More fragments: Not set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...0 0101 1100 1000 = Fragment offset: 1480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Time to live: 128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Protocol: ICMP (1)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Header checksum: 0x5af8 [validation disabled]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[Header checksum status: Unverified]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Source: 172.16.7.104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Destination: 128.119.245.12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[2 IPv4 Fragments (2008 bytes): #2(1480), #3(528)]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    [Frame: 2, payload: 0-1479 (1480 bytes)]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    [Frame: 3, payload: 1480-2007 (528 bytes)]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    [Fragment count: 2]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    [Reassembled IPv4 length: 2008]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    [Reassembled IPv4 data: 08007b0a0001006d6162636465666768696a6b6c6d6e6f70…]</w:t>
      </w:r>
    </w:p>
    <w:p w:rsidR="00953AED" w:rsidRPr="00AF1188" w:rsidRDefault="00953AED" w:rsidP="00AF1188">
      <w:pPr>
        <w:widowControl/>
        <w:ind w:rightChars="-454" w:right="31680"/>
        <w:jc w:val="left"/>
        <w:rPr>
          <w:bCs/>
        </w:rPr>
      </w:pPr>
      <w:r w:rsidRPr="00AF1188">
        <w:rPr>
          <w:bCs/>
        </w:rPr>
        <w:t>Internet Control Message Protocol</w:t>
      </w:r>
    </w:p>
    <w:p w:rsidR="00953AED" w:rsidRPr="00AF1188" w:rsidRDefault="00953AED" w:rsidP="00AF1188">
      <w:pPr>
        <w:widowControl/>
        <w:ind w:rightChars="-454" w:right="31680"/>
        <w:jc w:val="left"/>
        <w:rPr>
          <w:bCs/>
        </w:rPr>
      </w:pP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>Frame 4: 1514 bytes on wire (12112 bits), 1514 bytes captured (12112 bits) on interface \Device\NPF_{02DF4F74-5D72-4C21-BA18-F120F10D4FED}, id 0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>Ethernet II, Src: Fortinet_dc:64:1d (00:09:0f:dc:64:1d), Dst: CyberTAN_c2:ea:a9 (60:14:b3:c2:ea:a9)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>Internet Protocol Version 4, Src: 128.119.245.12, Dst: 172.16.7.104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0100 .... = Version: 4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.... 0101 = Header Length: 20 bytes (5)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Differentiated Services Field: 0x00 (DSCP: CS0, ECN: Not-ECT)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    0000 00.. = Differentiated Services Codepoint: Default (0)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    .... ..00 = Explicit Congestion Notification: Not ECN-Capable Transport (0)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Total Length: 1500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Identification: 0xcd18 (52504)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Flags: 0x2000, More fragments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    0... .... .... .... = Reserved bit: Not set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    .0.. .... .... .... = Don't fragment: Not set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    ..1. .... .... .... = More fragments: Set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...0 0000 0000 0000 = Fragment offset: 0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Time to live: 50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Protocol: ICMP (1)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Header checksum: 0x6d0c [validation disabled]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[Header checksum status: Unverified]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Source: 128.119.245.12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Destination: 172.16.7.104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Reassembled IPv4 in frame: 5</w:t>
      </w:r>
    </w:p>
    <w:p w:rsidR="00953AED" w:rsidRPr="00AF1188" w:rsidRDefault="00953AED" w:rsidP="00AF1188">
      <w:pPr>
        <w:widowControl/>
        <w:ind w:rightChars="-454" w:right="31680"/>
        <w:jc w:val="left"/>
        <w:rPr>
          <w:bCs/>
        </w:rPr>
      </w:pPr>
      <w:r w:rsidRPr="00AF1188">
        <w:rPr>
          <w:bCs/>
        </w:rPr>
        <w:t>Data (1480 bytes)</w:t>
      </w:r>
    </w:p>
    <w:p w:rsidR="00953AED" w:rsidRPr="00AF1188" w:rsidRDefault="00953AED" w:rsidP="00AF1188">
      <w:pPr>
        <w:widowControl/>
        <w:ind w:rightChars="-454" w:right="31680"/>
        <w:jc w:val="left"/>
        <w:rPr>
          <w:bCs/>
        </w:rPr>
      </w:pP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>Frame 5: 562 bytes on wire (4496 bits), 562 bytes captured (4496 bits) on interface \Device\NPF_{02DF4F74-5D72-4C21-BA18-F120F10D4FED}, id 0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>Ethernet II, Src: Fortinet_dc:64:1d (00:09:0f:dc:64:1d), Dst: CyberTAN_c2:ea:a9 (60:14:b3:c2:ea:a9)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>Internet Protocol Version 4, Src: 128.119.245.12, Dst: 172.16.7.104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0100 .... = Version: 4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.... 0101 = Header Length: 20 bytes (5)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Differentiated Services Field: 0x00 (DSCP: CS0, ECN: Not-ECT)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    0000 00.. = Differentiated Services Codepoint: Default (0)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    .... ..00 = Explicit Congestion Notification: Not ECN-Capable Transport (0)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Total Length: 548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Identification: 0xcd18 (52504)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Flags: 0x00b9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    0... .... .... .... = Reserved bit: Not set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    .0.. .... .... .... = Don't fragment: Not set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    ..0. .... .... .... = More fragments: Not set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...0 0101 1100 1000 = Fragment offset: 1480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Time to live: 50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Protocol: ICMP (1)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Header checksum: 0x900b [validation disabled]</w:t>
      </w:r>
    </w:p>
    <w:p w:rsidR="00953AED" w:rsidRPr="00AF1188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</w:t>
      </w:r>
      <w:r w:rsidRPr="00AF1188">
        <w:rPr>
          <w:bCs/>
        </w:rPr>
        <w:t>[Header checksum status: Unverified]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Source: 128.119.245.12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Destination: 172.16.7.104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[2 IPv4 Fragments (2008 bytes): #4(1480), #5(528)]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    [Frame: 4, payload: 0-1479 (1480 bytes)]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    [Frame: 5, payload: 1480-2007 (528 bytes)]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    [Fragment count: 2]</w:t>
      </w:r>
    </w:p>
    <w:p w:rsidR="00953AED" w:rsidRPr="004C348B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    [Reassembled IPv4 length: 2008]</w:t>
      </w:r>
    </w:p>
    <w:p w:rsidR="00953AED" w:rsidRPr="00AF1188" w:rsidRDefault="00953AED" w:rsidP="00AF1188">
      <w:pPr>
        <w:widowControl/>
        <w:ind w:rightChars="-454" w:right="31680"/>
        <w:jc w:val="left"/>
        <w:rPr>
          <w:bCs/>
        </w:rPr>
      </w:pPr>
      <w:r w:rsidRPr="004C348B">
        <w:rPr>
          <w:bCs/>
        </w:rPr>
        <w:t xml:space="preserve">        </w:t>
      </w:r>
      <w:r w:rsidRPr="00AF1188">
        <w:rPr>
          <w:bCs/>
        </w:rPr>
        <w:t>[Reassembled IPv4 data: 0000830a0001006d6162636465666768696a6b6c6d6e6f70…]</w:t>
      </w:r>
    </w:p>
    <w:p w:rsidR="00953AED" w:rsidRPr="00AF1188" w:rsidRDefault="00953AED" w:rsidP="00AF1188">
      <w:pPr>
        <w:widowControl/>
        <w:ind w:rightChars="-454" w:right="31680"/>
        <w:jc w:val="left"/>
        <w:rPr>
          <w:bCs/>
        </w:rPr>
      </w:pPr>
      <w:r w:rsidRPr="00AF1188">
        <w:rPr>
          <w:bCs/>
        </w:rPr>
        <w:t>Internet Control Message Protocol</w:t>
      </w:r>
    </w:p>
    <w:p w:rsidR="00953AED" w:rsidRPr="00AF1188" w:rsidRDefault="00953AED" w:rsidP="00AF1188">
      <w:pPr>
        <w:widowControl/>
        <w:ind w:rightChars="-454" w:right="31680"/>
        <w:jc w:val="left"/>
        <w:rPr>
          <w:bCs/>
        </w:rPr>
      </w:pPr>
    </w:p>
    <w:p w:rsidR="00953AED" w:rsidRDefault="00953AED" w:rsidP="00AF1188">
      <w:pPr>
        <w:widowControl/>
        <w:ind w:rightChars="-454" w:right="31680"/>
        <w:jc w:val="left"/>
      </w:pPr>
      <w:r>
        <w:rPr>
          <w:b/>
          <w:bCs/>
        </w:rPr>
        <w:t>Контрольні запитання:</w:t>
      </w:r>
    </w:p>
    <w:p w:rsidR="00953AED" w:rsidRDefault="00953AED" w:rsidP="00AF1188">
      <w:pPr>
        <w:ind w:rightChars="-454" w:right="31680"/>
      </w:pPr>
    </w:p>
    <w:p w:rsidR="00953AED" w:rsidRDefault="00953AED" w:rsidP="00AF1188">
      <w:pPr>
        <w:numPr>
          <w:ilvl w:val="0"/>
          <w:numId w:val="1"/>
        </w:numPr>
        <w:ind w:rightChars="-454" w:right="31680"/>
      </w:pPr>
      <w:r>
        <w:rPr>
          <w:b/>
          <w:bCs/>
        </w:rPr>
        <w:t>Визначте IP адреси вашої та цільової робочих станцій.</w:t>
      </w:r>
    </w:p>
    <w:p w:rsidR="00953AED" w:rsidRPr="004C348B" w:rsidRDefault="00953AED" w:rsidP="00AF1188">
      <w:pPr>
        <w:ind w:rightChars="-454" w:right="31680"/>
        <w:rPr>
          <w:lang w:val="ru-RU"/>
        </w:rPr>
      </w:pPr>
      <w:r w:rsidRPr="004C348B">
        <w:rPr>
          <w:lang w:val="ru-RU"/>
        </w:rPr>
        <w:t>Моя: 172.16.</w:t>
      </w:r>
      <w:r>
        <w:t>7</w:t>
      </w:r>
      <w:r>
        <w:rPr>
          <w:lang w:val="ru-RU"/>
        </w:rPr>
        <w:t>.104</w:t>
      </w:r>
      <w:r w:rsidRPr="004C348B">
        <w:rPr>
          <w:lang w:val="ru-RU"/>
        </w:rPr>
        <w:t>, цільова: 128.119.245.12</w:t>
      </w:r>
    </w:p>
    <w:p w:rsidR="00953AED" w:rsidRPr="004C348B" w:rsidRDefault="00953AED" w:rsidP="00AF1188">
      <w:pPr>
        <w:ind w:rightChars="-454" w:right="31680"/>
        <w:rPr>
          <w:lang w:val="ru-RU"/>
        </w:rPr>
      </w:pPr>
    </w:p>
    <w:p w:rsidR="00953AED" w:rsidRPr="009408B3" w:rsidRDefault="00953AED" w:rsidP="00AF1188">
      <w:pPr>
        <w:numPr>
          <w:ilvl w:val="0"/>
          <w:numId w:val="1"/>
        </w:numPr>
        <w:ind w:rightChars="-454" w:right="31680"/>
        <w:rPr>
          <w:b/>
          <w:bCs/>
          <w:lang w:val="ru-RU"/>
        </w:rPr>
      </w:pPr>
      <w:r w:rsidRPr="009408B3">
        <w:rPr>
          <w:b/>
          <w:bCs/>
          <w:lang w:val="ru-RU"/>
        </w:rPr>
        <w:t xml:space="preserve">Яке значення в полі номера протоколу вищого рівня в заголовку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першого пакету із запитом </w:t>
      </w:r>
      <w:r>
        <w:rPr>
          <w:b/>
          <w:bCs/>
        </w:rPr>
        <w:t>ICMP</w:t>
      </w:r>
      <w:r w:rsidRPr="009408B3">
        <w:rPr>
          <w:b/>
          <w:bCs/>
          <w:lang w:val="ru-RU"/>
        </w:rPr>
        <w:t>?</w:t>
      </w:r>
    </w:p>
    <w:p w:rsidR="00953AED" w:rsidRPr="009408B3" w:rsidRDefault="00953AED" w:rsidP="00AF1188">
      <w:pPr>
        <w:ind w:rightChars="-454" w:right="31680"/>
        <w:rPr>
          <w:lang w:val="ru-RU"/>
        </w:rPr>
      </w:pPr>
      <w:r w:rsidRPr="009408B3">
        <w:rPr>
          <w:lang w:val="ru-RU"/>
        </w:rPr>
        <w:t>1</w:t>
      </w:r>
    </w:p>
    <w:p w:rsidR="00953AED" w:rsidRPr="009408B3" w:rsidRDefault="00953AED" w:rsidP="00AF1188">
      <w:pPr>
        <w:ind w:rightChars="-454" w:right="31680"/>
        <w:rPr>
          <w:lang w:val="ru-RU"/>
        </w:rPr>
      </w:pPr>
    </w:p>
    <w:p w:rsidR="00953AED" w:rsidRPr="009408B3" w:rsidRDefault="00953AED" w:rsidP="00AF1188">
      <w:pPr>
        <w:ind w:rightChars="-454" w:right="31680"/>
        <w:rPr>
          <w:lang w:val="ru-RU"/>
        </w:rPr>
      </w:pPr>
      <w:r w:rsidRPr="009408B3">
        <w:rPr>
          <w:b/>
          <w:bCs/>
          <w:lang w:val="ru-RU"/>
        </w:rPr>
        <w:t xml:space="preserve">3. Скільки байт займає заголовок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першого пакету із запитом </w:t>
      </w:r>
      <w:r>
        <w:rPr>
          <w:b/>
          <w:bCs/>
        </w:rPr>
        <w:t>ICMP</w:t>
      </w:r>
      <w:r w:rsidRPr="009408B3">
        <w:rPr>
          <w:b/>
          <w:bCs/>
          <w:lang w:val="ru-RU"/>
        </w:rPr>
        <w:t>? Скільки байт займає корисна інформація (</w:t>
      </w:r>
      <w:r>
        <w:rPr>
          <w:b/>
          <w:bCs/>
        </w:rPr>
        <w:t>payload</w:t>
      </w:r>
      <w:r w:rsidRPr="009408B3">
        <w:rPr>
          <w:b/>
          <w:bCs/>
          <w:lang w:val="ru-RU"/>
        </w:rPr>
        <w:t>) пакету? Поясніть як ви встановили кількість байт корисної інформації.</w:t>
      </w:r>
    </w:p>
    <w:p w:rsidR="00953AED" w:rsidRDefault="00953AED" w:rsidP="00AF1188">
      <w:pPr>
        <w:ind w:rightChars="-454" w:right="31680"/>
      </w:pPr>
      <w:r>
        <w:t xml:space="preserve">20 bytes </w:t>
      </w:r>
    </w:p>
    <w:p w:rsidR="00953AED" w:rsidRDefault="00953AED" w:rsidP="00AF1188">
      <w:pPr>
        <w:ind w:rightChars="-454" w:right="31680"/>
      </w:pPr>
      <w:r>
        <w:t>Payload:</w:t>
      </w:r>
      <w:r>
        <w:br/>
        <w:t xml:space="preserve">    [2 IPv4 Fragments (2008 bytes): #2(1480), #3(528)]</w:t>
      </w:r>
    </w:p>
    <w:p w:rsidR="00953AED" w:rsidRDefault="00953AED" w:rsidP="00AF1188">
      <w:pPr>
        <w:ind w:rightChars="-454" w:right="31680"/>
      </w:pPr>
      <w:r>
        <w:t xml:space="preserve">        [Frame: 2, payload: 0-1479 (1480 bytes)]</w:t>
      </w:r>
    </w:p>
    <w:p w:rsidR="00953AED" w:rsidRDefault="00953AED" w:rsidP="00AF1188">
      <w:pPr>
        <w:ind w:rightChars="-454" w:right="31680"/>
      </w:pPr>
      <w:r>
        <w:t xml:space="preserve">        [Frame: 3, payload: 1480-2007 (528 bytes)]</w:t>
      </w:r>
    </w:p>
    <w:p w:rsidR="00953AED" w:rsidRDefault="00953AED" w:rsidP="00AF1188">
      <w:pPr>
        <w:ind w:rightChars="-454" w:right="31680"/>
      </w:pPr>
      <w:r>
        <w:t xml:space="preserve">        [Fragment count: 2]</w:t>
      </w:r>
    </w:p>
    <w:p w:rsidR="00953AED" w:rsidRDefault="00953AED" w:rsidP="00AF1188">
      <w:pPr>
        <w:ind w:rightChars="-454" w:right="31680"/>
      </w:pPr>
      <w:r>
        <w:t xml:space="preserve">        [Reassembled IPv4 length: 2008]</w:t>
      </w:r>
    </w:p>
    <w:p w:rsidR="00953AED" w:rsidRDefault="00953AED" w:rsidP="00AF1188">
      <w:pPr>
        <w:ind w:rightChars="-454" w:right="31680"/>
      </w:pPr>
      <w:r>
        <w:t xml:space="preserve">        [Reassembled IPv4 data: 08007b0a0001006d6162636465666768696a6b6c6d6e6f70…]</w:t>
      </w:r>
    </w:p>
    <w:p w:rsidR="00953AED" w:rsidRPr="004C348B" w:rsidRDefault="00953AED" w:rsidP="00AF1188">
      <w:pPr>
        <w:ind w:rightChars="-454" w:right="31680"/>
      </w:pPr>
    </w:p>
    <w:p w:rsidR="00953AED" w:rsidRPr="009408B3" w:rsidRDefault="00953AED" w:rsidP="00AF1188">
      <w:pPr>
        <w:ind w:rightChars="-454" w:right="31680"/>
        <w:rPr>
          <w:lang w:val="ru-RU"/>
        </w:rPr>
      </w:pPr>
      <w:r w:rsidRPr="00AF1188">
        <w:rPr>
          <w:b/>
          <w:bCs/>
        </w:rPr>
        <w:t xml:space="preserve">4. </w:t>
      </w:r>
      <w:r w:rsidRPr="009408B3">
        <w:rPr>
          <w:b/>
          <w:bCs/>
          <w:lang w:val="ru-RU"/>
        </w:rPr>
        <w:t>Дослідіть</w:t>
      </w:r>
      <w:r w:rsidRPr="00AF1188">
        <w:rPr>
          <w:b/>
          <w:bCs/>
        </w:rPr>
        <w:t xml:space="preserve"> </w:t>
      </w:r>
      <w:r w:rsidRPr="009408B3">
        <w:rPr>
          <w:b/>
          <w:bCs/>
          <w:lang w:val="ru-RU"/>
        </w:rPr>
        <w:t>пакет</w:t>
      </w:r>
      <w:r w:rsidRPr="00AF1188">
        <w:rPr>
          <w:b/>
          <w:bCs/>
        </w:rPr>
        <w:t xml:space="preserve"> </w:t>
      </w:r>
      <w:r w:rsidRPr="009408B3">
        <w:rPr>
          <w:b/>
          <w:bCs/>
          <w:lang w:val="ru-RU"/>
        </w:rPr>
        <w:t>із</w:t>
      </w:r>
      <w:r w:rsidRPr="00AF1188">
        <w:rPr>
          <w:b/>
          <w:bCs/>
        </w:rPr>
        <w:t xml:space="preserve"> </w:t>
      </w:r>
      <w:r w:rsidRPr="009408B3">
        <w:rPr>
          <w:b/>
          <w:bCs/>
          <w:lang w:val="ru-RU"/>
        </w:rPr>
        <w:t>пунктів</w:t>
      </w:r>
      <w:r w:rsidRPr="00AF1188">
        <w:rPr>
          <w:b/>
          <w:bCs/>
        </w:rPr>
        <w:t xml:space="preserve"> 2/3. </w:t>
      </w:r>
      <w:r w:rsidRPr="001C26B3">
        <w:rPr>
          <w:b/>
          <w:bCs/>
          <w:lang w:val="ru-RU"/>
        </w:rPr>
        <w:t xml:space="preserve">Чи фрагментований цей пакет? </w:t>
      </w:r>
      <w:r w:rsidRPr="009408B3">
        <w:rPr>
          <w:b/>
          <w:bCs/>
          <w:lang w:val="ru-RU"/>
        </w:rPr>
        <w:t>Поясніть як ви встановили фрагментацію пакету. Як можна встановити номер фрагменту, що передається у пакеті?</w:t>
      </w:r>
    </w:p>
    <w:p w:rsidR="00953AED" w:rsidRPr="009408B3" w:rsidRDefault="00953AED" w:rsidP="00AF1188">
      <w:pPr>
        <w:ind w:rightChars="-454" w:right="31680"/>
        <w:rPr>
          <w:lang w:val="ru-RU"/>
        </w:rPr>
      </w:pPr>
      <w:r w:rsidRPr="009408B3">
        <w:rPr>
          <w:lang w:val="ru-RU"/>
        </w:rPr>
        <w:t xml:space="preserve">Так, </w:t>
      </w:r>
      <w:r w:rsidRPr="00794D89">
        <w:rPr>
          <w:lang w:val="ru-RU"/>
        </w:rPr>
        <w:t xml:space="preserve">[2 </w:t>
      </w:r>
      <w:r w:rsidRPr="00794D89">
        <w:t>IPv</w:t>
      </w:r>
      <w:r w:rsidRPr="00794D89">
        <w:rPr>
          <w:lang w:val="ru-RU"/>
        </w:rPr>
        <w:t xml:space="preserve">4 </w:t>
      </w:r>
      <w:r w:rsidRPr="00794D89">
        <w:t>Fragments</w:t>
      </w:r>
      <w:r w:rsidRPr="00794D89">
        <w:rPr>
          <w:lang w:val="ru-RU"/>
        </w:rPr>
        <w:t xml:space="preserve"> (2008 </w:t>
      </w:r>
      <w:r w:rsidRPr="00794D89">
        <w:t>bytes</w:t>
      </w:r>
      <w:r>
        <w:rPr>
          <w:lang w:val="ru-RU"/>
        </w:rPr>
        <w:t>): #6(1480), #7(528)]</w:t>
      </w:r>
      <w:r w:rsidRPr="00794D89">
        <w:rPr>
          <w:lang w:val="ru-RU"/>
        </w:rPr>
        <w:t>, Fragment offset: 1480</w:t>
      </w:r>
      <w:r w:rsidRPr="009408B3">
        <w:rPr>
          <w:lang w:val="ru-RU"/>
        </w:rPr>
        <w:t>, тож це другий фрагмент</w:t>
      </w:r>
    </w:p>
    <w:p w:rsidR="00953AED" w:rsidRPr="009408B3" w:rsidRDefault="00953AED" w:rsidP="00AF1188">
      <w:pPr>
        <w:ind w:rightChars="-454" w:right="31680"/>
        <w:rPr>
          <w:lang w:val="ru-RU"/>
        </w:rPr>
      </w:pPr>
      <w:r w:rsidRPr="00794D89">
        <w:rPr>
          <w:b/>
          <w:bCs/>
          <w:lang w:val="ru-RU"/>
        </w:rPr>
        <w:t xml:space="preserve">5. </w:t>
      </w:r>
      <w:r w:rsidRPr="009408B3">
        <w:rPr>
          <w:b/>
          <w:bCs/>
          <w:lang w:val="ru-RU"/>
        </w:rPr>
        <w:t>Знайдіть</w:t>
      </w:r>
      <w:r w:rsidRPr="00794D89">
        <w:rPr>
          <w:b/>
          <w:bCs/>
          <w:lang w:val="ru-RU"/>
        </w:rPr>
        <w:t xml:space="preserve"> </w:t>
      </w:r>
      <w:r w:rsidRPr="009408B3">
        <w:rPr>
          <w:b/>
          <w:bCs/>
          <w:lang w:val="ru-RU"/>
        </w:rPr>
        <w:t>наступний</w:t>
      </w:r>
      <w:r w:rsidRPr="00794D89">
        <w:rPr>
          <w:b/>
          <w:bCs/>
          <w:lang w:val="ru-RU"/>
        </w:rPr>
        <w:t xml:space="preserve"> </w:t>
      </w:r>
      <w:r w:rsidRPr="009408B3">
        <w:rPr>
          <w:b/>
          <w:bCs/>
          <w:lang w:val="ru-RU"/>
        </w:rPr>
        <w:t>фрагмент</w:t>
      </w:r>
      <w:r w:rsidRPr="00794D89">
        <w:rPr>
          <w:b/>
          <w:bCs/>
          <w:lang w:val="ru-RU"/>
        </w:rPr>
        <w:t xml:space="preserve"> </w:t>
      </w:r>
      <w:r w:rsidRPr="009408B3">
        <w:rPr>
          <w:b/>
          <w:bCs/>
          <w:lang w:val="ru-RU"/>
        </w:rPr>
        <w:t>датаграми</w:t>
      </w:r>
      <w:r w:rsidRPr="00794D89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794D89">
        <w:rPr>
          <w:b/>
          <w:bCs/>
          <w:lang w:val="ru-RU"/>
        </w:rPr>
        <w:t xml:space="preserve">. </w:t>
      </w:r>
      <w:r w:rsidRPr="009408B3">
        <w:rPr>
          <w:b/>
          <w:bCs/>
          <w:lang w:val="ru-RU"/>
        </w:rPr>
        <w:t>Яка інформація дозволяє встановити наявність наступних фрагментів, що мають слідувати за другим фрагментом?</w:t>
      </w:r>
    </w:p>
    <w:p w:rsidR="00953AED" w:rsidRDefault="00953AED" w:rsidP="00AF1188">
      <w:pPr>
        <w:ind w:rightChars="-454" w:right="31680"/>
      </w:pPr>
      <w:r>
        <w:t>More fragments у Flags - 0x01</w:t>
      </w:r>
    </w:p>
    <w:p w:rsidR="00953AED" w:rsidRDefault="00953AED" w:rsidP="00AF1188">
      <w:pPr>
        <w:ind w:rightChars="-454" w:right="31680"/>
      </w:pPr>
    </w:p>
    <w:p w:rsidR="00953AED" w:rsidRPr="009408B3" w:rsidRDefault="00953AED" w:rsidP="00AF1188">
      <w:pPr>
        <w:numPr>
          <w:ilvl w:val="0"/>
          <w:numId w:val="2"/>
        </w:numPr>
        <w:ind w:rightChars="-454" w:right="31680"/>
        <w:rPr>
          <w:b/>
          <w:bCs/>
          <w:lang w:val="ru-RU"/>
        </w:rPr>
      </w:pPr>
      <w:r w:rsidRPr="009408B3">
        <w:rPr>
          <w:b/>
          <w:bCs/>
          <w:lang w:val="ru-RU"/>
        </w:rPr>
        <w:t xml:space="preserve">Які поля протоколу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відрізняють перший фрагмент від другого?</w:t>
      </w:r>
    </w:p>
    <w:p w:rsidR="00953AED" w:rsidRPr="009408B3" w:rsidRDefault="00953AED" w:rsidP="00AF1188">
      <w:pPr>
        <w:ind w:rightChars="-454" w:right="31680"/>
        <w:rPr>
          <w:lang w:val="ru-RU"/>
        </w:rPr>
      </w:pPr>
      <w:r>
        <w:t>Fragment</w:t>
      </w:r>
      <w:r w:rsidRPr="009408B3">
        <w:rPr>
          <w:lang w:val="ru-RU"/>
        </w:rPr>
        <w:t xml:space="preserve"> </w:t>
      </w:r>
      <w:r>
        <w:t>offset</w:t>
      </w:r>
      <w:r w:rsidRPr="009408B3">
        <w:rPr>
          <w:lang w:val="ru-RU"/>
        </w:rPr>
        <w:t>: 0</w:t>
      </w:r>
    </w:p>
    <w:p w:rsidR="00953AED" w:rsidRPr="009408B3" w:rsidRDefault="00953AED" w:rsidP="00AF1188">
      <w:pPr>
        <w:ind w:rightChars="-454" w:right="31680"/>
        <w:rPr>
          <w:lang w:val="ru-RU"/>
        </w:rPr>
      </w:pPr>
    </w:p>
    <w:p w:rsidR="00953AED" w:rsidRPr="009408B3" w:rsidRDefault="00953AED" w:rsidP="00AF1188">
      <w:pPr>
        <w:ind w:rightChars="-454" w:right="31680"/>
        <w:rPr>
          <w:lang w:val="ru-RU"/>
        </w:rPr>
      </w:pPr>
      <w:r w:rsidRPr="009408B3">
        <w:rPr>
          <w:b/>
          <w:bCs/>
          <w:lang w:val="ru-RU"/>
        </w:rPr>
        <w:t xml:space="preserve">7. Розгляньте послідовність пакетів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із запитами </w:t>
      </w:r>
      <w:r>
        <w:rPr>
          <w:b/>
          <w:bCs/>
        </w:rPr>
        <w:t>ICMP</w:t>
      </w:r>
      <w:r w:rsidRPr="009408B3">
        <w:rPr>
          <w:b/>
          <w:bCs/>
          <w:lang w:val="ru-RU"/>
        </w:rPr>
        <w:t xml:space="preserve"> вашої робочої станції. Які поля заголовку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завжди змінюються?</w:t>
      </w:r>
    </w:p>
    <w:p w:rsidR="00953AED" w:rsidRPr="009408B3" w:rsidRDefault="00953AED" w:rsidP="00AF1188">
      <w:pPr>
        <w:ind w:rightChars="-454" w:right="31680"/>
        <w:rPr>
          <w:lang w:val="ru-RU"/>
        </w:rPr>
      </w:pPr>
      <w:r>
        <w:t>Identification</w:t>
      </w:r>
      <w:r w:rsidRPr="009408B3">
        <w:rPr>
          <w:lang w:val="ru-RU"/>
        </w:rPr>
        <w:t xml:space="preserve">, </w:t>
      </w:r>
      <w:r>
        <w:t>Header</w:t>
      </w:r>
      <w:r w:rsidRPr="009408B3">
        <w:rPr>
          <w:lang w:val="ru-RU"/>
        </w:rPr>
        <w:t xml:space="preserve"> </w:t>
      </w:r>
      <w:r>
        <w:t>checksum</w:t>
      </w:r>
    </w:p>
    <w:p w:rsidR="00953AED" w:rsidRPr="009408B3" w:rsidRDefault="00953AED" w:rsidP="00AF1188">
      <w:pPr>
        <w:ind w:rightChars="-454" w:right="31680"/>
        <w:rPr>
          <w:lang w:val="ru-RU"/>
        </w:rPr>
      </w:pPr>
    </w:p>
    <w:p w:rsidR="00953AED" w:rsidRPr="009408B3" w:rsidRDefault="00953AED" w:rsidP="00AF1188">
      <w:pPr>
        <w:ind w:rightChars="-454" w:right="31680"/>
        <w:rPr>
          <w:lang w:val="ru-RU"/>
        </w:rPr>
      </w:pPr>
      <w:r w:rsidRPr="009408B3">
        <w:rPr>
          <w:b/>
          <w:bCs/>
          <w:lang w:val="ru-RU"/>
        </w:rPr>
        <w:t xml:space="preserve">8. Розгляньте послідовність пакетів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із запитами </w:t>
      </w:r>
      <w:r>
        <w:rPr>
          <w:b/>
          <w:bCs/>
        </w:rPr>
        <w:t>ICMP</w:t>
      </w:r>
      <w:r w:rsidRPr="009408B3">
        <w:rPr>
          <w:b/>
          <w:bCs/>
          <w:lang w:val="ru-RU"/>
        </w:rPr>
        <w:t xml:space="preserve"> вашої робочої станції. Які поля заголовку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мають зберігати свої значення? Які поля мають змінюватися? Чому?</w:t>
      </w:r>
    </w:p>
    <w:p w:rsidR="00953AED" w:rsidRPr="009408B3" w:rsidRDefault="00953AED" w:rsidP="00AF1188">
      <w:pPr>
        <w:ind w:rightChars="-454" w:right="31680"/>
        <w:rPr>
          <w:lang w:val="ru-RU"/>
        </w:rPr>
      </w:pPr>
      <w:r>
        <w:t>Identification</w:t>
      </w:r>
      <w:r w:rsidRPr="009408B3">
        <w:rPr>
          <w:lang w:val="ru-RU"/>
        </w:rPr>
        <w:t xml:space="preserve">, </w:t>
      </w:r>
      <w:r>
        <w:t>Header</w:t>
      </w:r>
      <w:r w:rsidRPr="009408B3">
        <w:rPr>
          <w:lang w:val="ru-RU"/>
        </w:rPr>
        <w:t xml:space="preserve"> </w:t>
      </w:r>
      <w:r>
        <w:t>checksum</w:t>
      </w:r>
      <w:r w:rsidRPr="009408B3">
        <w:rPr>
          <w:lang w:val="ru-RU"/>
        </w:rPr>
        <w:t xml:space="preserve"> - ці поля повинні змінюватися для того, щоб розрізнювати пакети та перевіряти їх на непошкодшенність. Інше - за потребою.</w:t>
      </w:r>
    </w:p>
    <w:p w:rsidR="00953AED" w:rsidRPr="009408B3" w:rsidRDefault="00953AED" w:rsidP="00AF1188">
      <w:pPr>
        <w:ind w:rightChars="-454" w:right="31680"/>
        <w:rPr>
          <w:lang w:val="ru-RU"/>
        </w:rPr>
      </w:pPr>
    </w:p>
    <w:p w:rsidR="00953AED" w:rsidRPr="009408B3" w:rsidRDefault="00953AED" w:rsidP="00AF1188">
      <w:pPr>
        <w:ind w:rightChars="-454" w:right="31680"/>
        <w:rPr>
          <w:b/>
          <w:bCs/>
          <w:lang w:val="ru-RU"/>
        </w:rPr>
      </w:pPr>
      <w:r w:rsidRPr="009408B3">
        <w:rPr>
          <w:b/>
          <w:bCs/>
          <w:lang w:val="ru-RU"/>
        </w:rPr>
        <w:t xml:space="preserve">9. Розгляньте послідовність пакетів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із запитами </w:t>
      </w:r>
      <w:r>
        <w:rPr>
          <w:b/>
          <w:bCs/>
        </w:rPr>
        <w:t>ICMP</w:t>
      </w:r>
      <w:r w:rsidRPr="009408B3">
        <w:rPr>
          <w:b/>
          <w:bCs/>
          <w:lang w:val="ru-RU"/>
        </w:rPr>
        <w:t xml:space="preserve"> вашої робочої станції. Опишіть закономірність зміни значень поля </w:t>
      </w:r>
      <w:r>
        <w:rPr>
          <w:b/>
          <w:bCs/>
        </w:rPr>
        <w:t>Identification</w:t>
      </w:r>
      <w:r w:rsidRPr="009408B3">
        <w:rPr>
          <w:b/>
          <w:bCs/>
          <w:lang w:val="ru-RU"/>
        </w:rPr>
        <w:t xml:space="preserve"> рівня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>.</w:t>
      </w:r>
    </w:p>
    <w:p w:rsidR="00953AED" w:rsidRPr="009408B3" w:rsidRDefault="00953AED" w:rsidP="00AF1188">
      <w:pPr>
        <w:ind w:rightChars="-454" w:right="31680"/>
        <w:rPr>
          <w:lang w:val="ru-RU"/>
        </w:rPr>
      </w:pPr>
      <w:r w:rsidRPr="009408B3">
        <w:rPr>
          <w:lang w:val="ru-RU"/>
        </w:rPr>
        <w:t>Збільшується на один (+1 до старого значення)</w:t>
      </w:r>
    </w:p>
    <w:p w:rsidR="00953AED" w:rsidRPr="009408B3" w:rsidRDefault="00953AED" w:rsidP="00AF1188">
      <w:pPr>
        <w:ind w:rightChars="-454" w:right="31680"/>
        <w:rPr>
          <w:lang w:val="ru-RU"/>
        </w:rPr>
      </w:pPr>
    </w:p>
    <w:p w:rsidR="00953AED" w:rsidRPr="009408B3" w:rsidRDefault="00953AED" w:rsidP="00AF1188">
      <w:pPr>
        <w:ind w:rightChars="-454" w:right="31680"/>
        <w:rPr>
          <w:b/>
          <w:bCs/>
          <w:lang w:val="ru-RU"/>
        </w:rPr>
      </w:pPr>
      <w:r w:rsidRPr="009408B3">
        <w:rPr>
          <w:b/>
          <w:bCs/>
          <w:lang w:val="ru-RU"/>
        </w:rPr>
        <w:t xml:space="preserve">10. Розгляньте послідовність пакетів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із повідомленнями </w:t>
      </w:r>
      <w:r>
        <w:rPr>
          <w:b/>
          <w:bCs/>
        </w:rPr>
        <w:t>TTL</w:t>
      </w:r>
      <w:r w:rsidRPr="009408B3">
        <w:rPr>
          <w:b/>
          <w:bCs/>
          <w:lang w:val="ru-RU"/>
        </w:rPr>
        <w:t>-</w:t>
      </w:r>
      <w:r>
        <w:rPr>
          <w:b/>
          <w:bCs/>
        </w:rPr>
        <w:t>exceeded</w:t>
      </w:r>
      <w:r w:rsidRPr="009408B3">
        <w:rPr>
          <w:b/>
          <w:bCs/>
          <w:lang w:val="ru-RU"/>
        </w:rPr>
        <w:t xml:space="preserve"> від</w:t>
      </w:r>
    </w:p>
    <w:p w:rsidR="00953AED" w:rsidRPr="009408B3" w:rsidRDefault="00953AED" w:rsidP="00AF1188">
      <w:pPr>
        <w:ind w:rightChars="-454" w:right="31680"/>
        <w:rPr>
          <w:lang w:val="ru-RU"/>
        </w:rPr>
      </w:pPr>
      <w:r w:rsidRPr="009408B3">
        <w:rPr>
          <w:b/>
          <w:bCs/>
          <w:lang w:val="ru-RU"/>
        </w:rPr>
        <w:t xml:space="preserve">найближчого маршрутизатора. Які значення встановлені у полях </w:t>
      </w:r>
      <w:r>
        <w:rPr>
          <w:b/>
          <w:bCs/>
        </w:rPr>
        <w:t>Identification</w:t>
      </w:r>
      <w:r w:rsidRPr="009408B3">
        <w:rPr>
          <w:b/>
          <w:bCs/>
          <w:lang w:val="ru-RU"/>
        </w:rPr>
        <w:t xml:space="preserve"> та </w:t>
      </w:r>
      <w:r>
        <w:rPr>
          <w:b/>
          <w:bCs/>
        </w:rPr>
        <w:t>TTL</w:t>
      </w:r>
      <w:r w:rsidRPr="009408B3">
        <w:rPr>
          <w:b/>
          <w:bCs/>
          <w:lang w:val="ru-RU"/>
        </w:rPr>
        <w:t>?</w:t>
      </w:r>
    </w:p>
    <w:p w:rsidR="00953AED" w:rsidRPr="009408B3" w:rsidRDefault="00953AED" w:rsidP="00AF1188">
      <w:pPr>
        <w:ind w:rightChars="-454" w:right="31680"/>
        <w:rPr>
          <w:lang w:val="ru-RU"/>
        </w:rPr>
      </w:pPr>
      <w:r>
        <w:t>Identification</w:t>
      </w:r>
      <w:r w:rsidRPr="009408B3">
        <w:rPr>
          <w:lang w:val="ru-RU"/>
        </w:rPr>
        <w:t>: 0</w:t>
      </w:r>
      <w:r>
        <w:t>xb</w:t>
      </w:r>
      <w:r w:rsidRPr="00AF1188">
        <w:rPr>
          <w:lang w:val="ru-RU"/>
        </w:rPr>
        <w:t>42</w:t>
      </w:r>
      <w:r>
        <w:t>b</w:t>
      </w:r>
      <w:r w:rsidRPr="009408B3">
        <w:rPr>
          <w:lang w:val="ru-RU"/>
        </w:rPr>
        <w:t xml:space="preserve"> (</w:t>
      </w:r>
      <w:r w:rsidRPr="00AF1188">
        <w:rPr>
          <w:lang w:val="ru-RU"/>
        </w:rPr>
        <w:t>46123</w:t>
      </w:r>
      <w:r w:rsidRPr="009408B3">
        <w:rPr>
          <w:lang w:val="ru-RU"/>
        </w:rPr>
        <w:t xml:space="preserve">), </w:t>
      </w:r>
      <w:r>
        <w:t>TTL</w:t>
      </w:r>
      <w:r>
        <w:rPr>
          <w:lang w:val="ru-RU"/>
        </w:rPr>
        <w:t>: 128</w:t>
      </w:r>
      <w:bookmarkStart w:id="0" w:name="_GoBack"/>
      <w:bookmarkEnd w:id="0"/>
    </w:p>
    <w:p w:rsidR="00953AED" w:rsidRPr="009408B3" w:rsidRDefault="00953AED" w:rsidP="00AF1188">
      <w:pPr>
        <w:ind w:rightChars="-454" w:right="31680"/>
        <w:rPr>
          <w:b/>
          <w:bCs/>
          <w:lang w:val="ru-RU"/>
        </w:rPr>
      </w:pPr>
      <w:r w:rsidRPr="009408B3">
        <w:rPr>
          <w:b/>
          <w:bCs/>
          <w:lang w:val="ru-RU"/>
        </w:rPr>
        <w:t xml:space="preserve">11. Розгляньте послідовність пакетів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із повідомленнями </w:t>
      </w:r>
      <w:r>
        <w:rPr>
          <w:b/>
          <w:bCs/>
        </w:rPr>
        <w:t>TTL</w:t>
      </w:r>
      <w:r w:rsidRPr="009408B3">
        <w:rPr>
          <w:b/>
          <w:bCs/>
          <w:lang w:val="ru-RU"/>
        </w:rPr>
        <w:t>-</w:t>
      </w:r>
      <w:r>
        <w:rPr>
          <w:b/>
          <w:bCs/>
        </w:rPr>
        <w:t>exceeded</w:t>
      </w:r>
      <w:r w:rsidRPr="009408B3">
        <w:rPr>
          <w:b/>
          <w:bCs/>
          <w:lang w:val="ru-RU"/>
        </w:rPr>
        <w:t xml:space="preserve"> від</w:t>
      </w:r>
    </w:p>
    <w:p w:rsidR="00953AED" w:rsidRPr="009408B3" w:rsidRDefault="00953AED" w:rsidP="00AF1188">
      <w:pPr>
        <w:ind w:rightChars="-454" w:right="31680"/>
        <w:rPr>
          <w:lang w:val="ru-RU"/>
        </w:rPr>
      </w:pPr>
      <w:r w:rsidRPr="009408B3">
        <w:rPr>
          <w:b/>
          <w:bCs/>
          <w:lang w:val="ru-RU"/>
        </w:rPr>
        <w:t xml:space="preserve">найближчого маршрутизатора. Які значення встановлені у полях </w:t>
      </w:r>
      <w:r>
        <w:rPr>
          <w:b/>
          <w:bCs/>
        </w:rPr>
        <w:t>Identification</w:t>
      </w:r>
      <w:r w:rsidRPr="009408B3">
        <w:rPr>
          <w:b/>
          <w:bCs/>
          <w:lang w:val="ru-RU"/>
        </w:rPr>
        <w:t xml:space="preserve"> та </w:t>
      </w:r>
      <w:r>
        <w:rPr>
          <w:b/>
          <w:bCs/>
        </w:rPr>
        <w:t>TTL</w:t>
      </w:r>
      <w:r w:rsidRPr="009408B3">
        <w:rPr>
          <w:b/>
          <w:bCs/>
          <w:lang w:val="ru-RU"/>
        </w:rPr>
        <w:t>? Чи змінюються ці значення для різних пакетів у послідовності? Чому?</w:t>
      </w:r>
    </w:p>
    <w:p w:rsidR="00953AED" w:rsidRPr="009408B3" w:rsidRDefault="00953AED" w:rsidP="00AF1188">
      <w:pPr>
        <w:ind w:rightChars="-454" w:right="31680"/>
        <w:rPr>
          <w:lang w:val="ru-RU"/>
        </w:rPr>
      </w:pPr>
      <w:r>
        <w:t>Identification</w:t>
      </w:r>
      <w:r w:rsidRPr="009408B3">
        <w:rPr>
          <w:lang w:val="ru-RU"/>
        </w:rPr>
        <w:t xml:space="preserve"> змінюється, а </w:t>
      </w:r>
      <w:r>
        <w:t>TTL</w:t>
      </w:r>
      <w:r w:rsidRPr="009408B3">
        <w:rPr>
          <w:lang w:val="ru-RU"/>
        </w:rPr>
        <w:t xml:space="preserve"> - ні, бо за допомогою идентифікатора визначаеться той чи інший пакет, а час життя визначається джерелом передачі.</w:t>
      </w:r>
    </w:p>
    <w:p w:rsidR="00953AED" w:rsidRDefault="00953AED" w:rsidP="00AF1188">
      <w:pPr>
        <w:ind w:rightChars="-454" w:right="31680"/>
        <w:rPr>
          <w:lang w:val="ru-RU"/>
        </w:rPr>
      </w:pPr>
    </w:p>
    <w:p w:rsidR="00953AED" w:rsidRDefault="00953AED" w:rsidP="00AF1188">
      <w:pPr>
        <w:ind w:rightChars="-454" w:right="31680"/>
        <w:rPr>
          <w:b/>
          <w:bCs/>
          <w:color w:val="000000"/>
          <w:kern w:val="0"/>
          <w:sz w:val="24"/>
          <w:lang w:val="ru-RU" w:eastAsia="ru-RU"/>
        </w:rPr>
      </w:pPr>
      <w:r w:rsidRPr="001C26B3">
        <w:rPr>
          <w:b/>
          <w:bCs/>
          <w:color w:val="000000"/>
          <w:kern w:val="0"/>
          <w:sz w:val="24"/>
          <w:lang w:val="ru-RU" w:eastAsia="ru-RU"/>
        </w:rPr>
        <w:t xml:space="preserve">Висновки: </w:t>
      </w:r>
    </w:p>
    <w:p w:rsidR="00953AED" w:rsidRPr="001C26B3" w:rsidRDefault="00953AED" w:rsidP="00AF1188">
      <w:pPr>
        <w:ind w:rightChars="-454" w:right="31680"/>
        <w:rPr>
          <w:sz w:val="24"/>
          <w:lang w:val="ru-RU"/>
        </w:rPr>
      </w:pPr>
      <w:r w:rsidRPr="001C26B3">
        <w:rPr>
          <w:color w:val="000000"/>
          <w:kern w:val="0"/>
          <w:sz w:val="24"/>
          <w:lang w:val="ru-RU" w:eastAsia="ru-RU"/>
        </w:rPr>
        <w:t xml:space="preserve">В цій лабораторній роботі я досліджував протокол </w:t>
      </w:r>
      <w:r w:rsidRPr="001C26B3">
        <w:rPr>
          <w:color w:val="000000"/>
          <w:kern w:val="0"/>
          <w:sz w:val="24"/>
          <w:lang w:eastAsia="ru-RU"/>
        </w:rPr>
        <w:t>IP</w:t>
      </w:r>
      <w:r w:rsidRPr="001C26B3">
        <w:rPr>
          <w:color w:val="000000"/>
          <w:kern w:val="0"/>
          <w:sz w:val="24"/>
          <w:lang w:val="ru-RU" w:eastAsia="ru-RU"/>
        </w:rPr>
        <w:t xml:space="preserve"> ((</w:t>
      </w:r>
      <w:r w:rsidRPr="001C26B3">
        <w:rPr>
          <w:color w:val="000000"/>
          <w:kern w:val="0"/>
          <w:sz w:val="24"/>
          <w:lang w:eastAsia="ru-RU"/>
        </w:rPr>
        <w:t>IPv</w:t>
      </w:r>
      <w:r w:rsidRPr="001C26B3">
        <w:rPr>
          <w:color w:val="000000"/>
          <w:kern w:val="0"/>
          <w:sz w:val="24"/>
          <w:lang w:val="ru-RU" w:eastAsia="ru-RU"/>
        </w:rPr>
        <w:t xml:space="preserve">4) — протокол мережевого рівня для передавання датаграм між мережами, а також закріпив навички роботи з командою(утилітою) </w:t>
      </w:r>
      <w:r w:rsidRPr="001C26B3">
        <w:rPr>
          <w:color w:val="000000"/>
          <w:kern w:val="0"/>
          <w:sz w:val="24"/>
          <w:lang w:eastAsia="ru-RU"/>
        </w:rPr>
        <w:t>ping</w:t>
      </w:r>
      <w:r w:rsidRPr="001C26B3">
        <w:rPr>
          <w:color w:val="000000"/>
          <w:kern w:val="0"/>
          <w:sz w:val="24"/>
          <w:lang w:val="ru-RU" w:eastAsia="ru-RU"/>
        </w:rPr>
        <w:t xml:space="preserve"> командного терміналу </w:t>
      </w:r>
      <w:r w:rsidRPr="001C26B3">
        <w:rPr>
          <w:color w:val="000000"/>
          <w:kern w:val="0"/>
          <w:sz w:val="24"/>
          <w:lang w:eastAsia="ru-RU"/>
        </w:rPr>
        <w:t>Windows</w:t>
      </w:r>
    </w:p>
    <w:p w:rsidR="00953AED" w:rsidRPr="001C26B3" w:rsidRDefault="00953AED" w:rsidP="0074524F">
      <w:pPr>
        <w:ind w:rightChars="-454" w:right="31680"/>
        <w:rPr>
          <w:sz w:val="20"/>
          <w:szCs w:val="20"/>
          <w:lang w:val="ru-RU"/>
        </w:rPr>
      </w:pPr>
    </w:p>
    <w:sectPr w:rsidR="00953AED" w:rsidRPr="001C26B3" w:rsidSect="004D163E">
      <w:headerReference w:type="default" r:id="rId7"/>
      <w:footerReference w:type="default" r:id="rId8"/>
      <w:pgSz w:w="11906" w:h="16838"/>
      <w:pgMar w:top="1440" w:right="1800" w:bottom="1440" w:left="760" w:header="0" w:footer="0" w:gutter="0"/>
      <w:cols w:space="720"/>
      <w:formProt w:val="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AED" w:rsidRDefault="00953AED">
      <w:pPr>
        <w:spacing w:after="0" w:line="240" w:lineRule="auto"/>
      </w:pPr>
      <w:r>
        <w:separator/>
      </w:r>
    </w:p>
  </w:endnote>
  <w:endnote w:type="continuationSeparator" w:id="0">
    <w:p w:rsidR="00953AED" w:rsidRDefault="00953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falt">
    <w:altName w:val="Arial Unicode MS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AED" w:rsidRDefault="00953A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AED" w:rsidRDefault="00953AED">
      <w:pPr>
        <w:spacing w:after="0" w:line="240" w:lineRule="auto"/>
      </w:pPr>
      <w:r>
        <w:separator/>
      </w:r>
    </w:p>
  </w:footnote>
  <w:footnote w:type="continuationSeparator" w:id="0">
    <w:p w:rsidR="00953AED" w:rsidRDefault="00953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AED" w:rsidRDefault="00953AE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6276F"/>
    <w:multiLevelType w:val="singleLevel"/>
    <w:tmpl w:val="5716276F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">
    <w:nsid w:val="57162787"/>
    <w:multiLevelType w:val="singleLevel"/>
    <w:tmpl w:val="57162787"/>
    <w:lvl w:ilvl="0">
      <w:start w:val="6"/>
      <w:numFmt w:val="decimal"/>
      <w:suff w:val="space"/>
      <w:lvlText w:val="%1.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787BA828"/>
    <w:rsid w:val="FBFF3C0F"/>
    <w:rsid w:val="000B0DA2"/>
    <w:rsid w:val="001C26B3"/>
    <w:rsid w:val="004C348B"/>
    <w:rsid w:val="004C5313"/>
    <w:rsid w:val="004D163E"/>
    <w:rsid w:val="0074524F"/>
    <w:rsid w:val="00753E08"/>
    <w:rsid w:val="00794D89"/>
    <w:rsid w:val="009408B3"/>
    <w:rsid w:val="00953AED"/>
    <w:rsid w:val="00AF1188"/>
    <w:rsid w:val="00BC2831"/>
    <w:rsid w:val="00CE31BA"/>
    <w:rsid w:val="787BA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falt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semiHidden="1" w:unhideWhenUsed="1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163E"/>
    <w:pPr>
      <w:widowControl w:val="0"/>
      <w:spacing w:after="160" w:line="259" w:lineRule="auto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D1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204E0"/>
    <w:rPr>
      <w:kern w:val="2"/>
      <w:sz w:val="21"/>
      <w:szCs w:val="24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7</Pages>
  <Words>1317</Words>
  <Characters>7510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alice</dc:creator>
  <cp:keywords/>
  <dc:description/>
  <cp:lastModifiedBy>Dima</cp:lastModifiedBy>
  <cp:revision>2</cp:revision>
  <dcterms:created xsi:type="dcterms:W3CDTF">2020-05-27T10:19:00Z</dcterms:created>
  <dcterms:modified xsi:type="dcterms:W3CDTF">2020-05-27T10:19:00Z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